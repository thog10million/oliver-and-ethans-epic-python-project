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697F" w14:textId="77777777" w:rsidR="00EB355B" w:rsidRDefault="000E19AB" w:rsidP="00391385">
      <w:pPr>
        <w:pStyle w:val="Picture"/>
        <w:contextualSpacing/>
      </w:pPr>
      <w:r>
        <w:rPr>
          <w:noProof/>
          <w:color w:val="002060"/>
          <w:sz w:val="40"/>
        </w:rPr>
        <w:drawing>
          <wp:inline distT="0" distB="0" distL="0" distR="0" wp14:anchorId="237C6A81" wp14:editId="237C6A82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6980" w14:textId="77777777" w:rsidR="000E19AB" w:rsidRPr="00391385" w:rsidRDefault="00535922" w:rsidP="00391385">
      <w:pPr>
        <w:pStyle w:val="ActivitySection"/>
        <w:spacing w:before="0" w:after="0"/>
        <w:rPr>
          <w:color w:val="002060"/>
        </w:rPr>
      </w:pPr>
      <w:r w:rsidRPr="00391385">
        <w:rPr>
          <w:rFonts w:ascii="Georgia" w:hAnsi="Georgia"/>
          <w:color w:val="002060"/>
          <w:sz w:val="40"/>
          <w:szCs w:val="40"/>
        </w:rPr>
        <w:t>Activity 1.3.4</w:t>
      </w:r>
      <w:r w:rsidR="000E19AB" w:rsidRPr="00391385">
        <w:rPr>
          <w:rFonts w:ascii="Georgia" w:hAnsi="Georgia"/>
          <w:color w:val="002060"/>
          <w:sz w:val="40"/>
          <w:szCs w:val="40"/>
        </w:rPr>
        <w:t xml:space="preserve"> Nested Branching and Input</w:t>
      </w:r>
      <w:r w:rsidR="00DA1E40" w:rsidRPr="00391385">
        <w:rPr>
          <w:rFonts w:ascii="Georgia" w:hAnsi="Georgia"/>
          <w:color w:val="002060"/>
          <w:sz w:val="40"/>
          <w:szCs w:val="40"/>
        </w:rPr>
        <w:t xml:space="preserve"> </w:t>
      </w:r>
    </w:p>
    <w:p w14:paraId="237C6981" w14:textId="77777777" w:rsidR="000E19AB" w:rsidRDefault="000E19AB">
      <w:pPr>
        <w:pStyle w:val="ActivitySection"/>
        <w:rPr>
          <w:rFonts w:ascii="Georgia" w:hAnsi="Georgia"/>
          <w:sz w:val="28"/>
        </w:rPr>
      </w:pPr>
    </w:p>
    <w:p w14:paraId="237C6982" w14:textId="77777777" w:rsidR="00AE65A2" w:rsidRPr="000E19AB" w:rsidRDefault="00D3219E">
      <w:pPr>
        <w:pStyle w:val="ActivitySection"/>
        <w:rPr>
          <w:rFonts w:ascii="Georgia" w:hAnsi="Georgia"/>
          <w:sz w:val="28"/>
        </w:rPr>
      </w:pPr>
      <w:r w:rsidRPr="000E19AB">
        <w:rPr>
          <w:rFonts w:ascii="Georgia" w:hAnsi="Georgia"/>
          <w:sz w:val="28"/>
        </w:rPr>
        <w:t>Introduction</w:t>
      </w:r>
    </w:p>
    <w:tbl>
      <w:tblPr>
        <w:tblW w:w="5004" w:type="pct"/>
        <w:tblLayout w:type="fixed"/>
        <w:tblLook w:val="01E0" w:firstRow="1" w:lastRow="1" w:firstColumn="1" w:lastColumn="1" w:noHBand="0" w:noVBand="0"/>
      </w:tblPr>
      <w:tblGrid>
        <w:gridCol w:w="6443"/>
        <w:gridCol w:w="2924"/>
      </w:tblGrid>
      <w:tr w:rsidR="00F00450" w14:paraId="237C6988" w14:textId="77777777" w:rsidTr="0044499C">
        <w:trPr>
          <w:trHeight w:val="2455"/>
        </w:trPr>
        <w:tc>
          <w:tcPr>
            <w:tcW w:w="6594" w:type="dxa"/>
          </w:tcPr>
          <w:p w14:paraId="237C6983" w14:textId="77777777" w:rsidR="001E7E63" w:rsidRPr="00274A27" w:rsidRDefault="009A31EA" w:rsidP="00323A03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274A27">
              <w:rPr>
                <w:rFonts w:ascii="Georgia" w:hAnsi="Georgia" w:cs="Arial"/>
              </w:rPr>
              <w:t>Most u</w:t>
            </w:r>
            <w:r w:rsidR="001E7E63" w:rsidRPr="00274A27">
              <w:rPr>
                <w:rFonts w:ascii="Georgia" w:hAnsi="Georgia" w:cs="Arial"/>
              </w:rPr>
              <w:t xml:space="preserve">seful programs have a way to get input from the user, </w:t>
            </w:r>
            <w:proofErr w:type="gramStart"/>
            <w:r w:rsidR="001E7E63" w:rsidRPr="00274A27">
              <w:rPr>
                <w:rFonts w:ascii="Georgia" w:hAnsi="Georgia" w:cs="Arial"/>
              </w:rPr>
              <w:t>make a decision</w:t>
            </w:r>
            <w:proofErr w:type="gramEnd"/>
            <w:r w:rsidR="001E7E63" w:rsidRPr="00274A27">
              <w:rPr>
                <w:rFonts w:ascii="Georgia" w:hAnsi="Georgia" w:cs="Arial"/>
              </w:rPr>
              <w:t xml:space="preserve">, and do different things depending on the input. </w:t>
            </w:r>
            <w:r w:rsidRPr="00274A27">
              <w:rPr>
                <w:rFonts w:ascii="Georgia" w:hAnsi="Georgia" w:cs="Arial"/>
              </w:rPr>
              <w:t>P</w:t>
            </w:r>
            <w:r w:rsidR="001E7E63" w:rsidRPr="00274A27">
              <w:rPr>
                <w:rFonts w:ascii="Georgia" w:hAnsi="Georgia" w:cs="Arial"/>
              </w:rPr>
              <w:t xml:space="preserve">rograms </w:t>
            </w:r>
            <w:r w:rsidRPr="00274A27">
              <w:rPr>
                <w:rFonts w:ascii="Georgia" w:hAnsi="Georgia" w:cs="Arial"/>
              </w:rPr>
              <w:t xml:space="preserve">usually </w:t>
            </w:r>
            <w:r w:rsidR="001E7E63" w:rsidRPr="00274A27">
              <w:rPr>
                <w:rFonts w:ascii="Georgia" w:hAnsi="Georgia" w:cs="Arial"/>
              </w:rPr>
              <w:t>have a way to communicate output back to the user.</w:t>
            </w:r>
          </w:p>
          <w:p w14:paraId="237C6984" w14:textId="77777777" w:rsidR="001E7E63" w:rsidRPr="00274A27" w:rsidRDefault="001E7E63" w:rsidP="00323A03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14:paraId="237C6985" w14:textId="77777777" w:rsidR="001E7E63" w:rsidRPr="00274A27" w:rsidRDefault="001E7E63" w:rsidP="00323A03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274A27">
              <w:rPr>
                <w:rFonts w:ascii="Georgia" w:hAnsi="Georgia" w:cs="Arial"/>
              </w:rPr>
              <w:t xml:space="preserve">Think of a program or app you've used. What was the input? What was the output? </w:t>
            </w:r>
            <w:r w:rsidR="009A31EA" w:rsidRPr="00274A27">
              <w:rPr>
                <w:rFonts w:ascii="Georgia" w:hAnsi="Georgia" w:cs="Arial"/>
              </w:rPr>
              <w:t>Did</w:t>
            </w:r>
            <w:r w:rsidRPr="00274A27">
              <w:rPr>
                <w:rFonts w:ascii="Georgia" w:hAnsi="Georgia" w:cs="Arial"/>
              </w:rPr>
              <w:t xml:space="preserve"> the program's behavior </w:t>
            </w:r>
            <w:r w:rsidR="009A31EA" w:rsidRPr="00274A27">
              <w:rPr>
                <w:rFonts w:ascii="Georgia" w:hAnsi="Georgia" w:cs="Arial"/>
              </w:rPr>
              <w:t>depend</w:t>
            </w:r>
            <w:r w:rsidRPr="00274A27">
              <w:rPr>
                <w:rFonts w:ascii="Georgia" w:hAnsi="Georgia" w:cs="Arial"/>
              </w:rPr>
              <w:t xml:space="preserve"> on the input?</w:t>
            </w:r>
          </w:p>
          <w:p w14:paraId="237C6986" w14:textId="77777777" w:rsidR="006E176D" w:rsidRPr="00E55341" w:rsidRDefault="006E176D" w:rsidP="009F4F85">
            <w:pPr>
              <w:pStyle w:val="ActivityBody"/>
              <w:tabs>
                <w:tab w:val="left" w:pos="1440"/>
              </w:tabs>
              <w:rPr>
                <w:rFonts w:cs="Arial"/>
              </w:rPr>
            </w:pPr>
          </w:p>
        </w:tc>
        <w:tc>
          <w:tcPr>
            <w:tcW w:w="2990" w:type="dxa"/>
          </w:tcPr>
          <w:p w14:paraId="237C6987" w14:textId="77777777" w:rsidR="00705B3F" w:rsidRPr="0040327B" w:rsidRDefault="001C3D07" w:rsidP="001C3D07">
            <w:pPr>
              <w:pStyle w:val="PictureCentered"/>
            </w:pPr>
            <w:r>
              <w:rPr>
                <w:noProof/>
              </w:rPr>
              <w:drawing>
                <wp:inline distT="0" distB="0" distL="0" distR="0" wp14:anchorId="237C6A83" wp14:editId="237C6A84">
                  <wp:extent cx="2092325" cy="1397000"/>
                  <wp:effectExtent l="0" t="0" r="3175" b="0"/>
                  <wp:docPr id="1" name="Picture 1" descr="http://upload.wikimedia.org/wikipedia/commons/thumb/0/0a/QWERTY_keyboard.jpg/330px-QWERTY_key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0/0a/QWERTY_keyboard.jpg/330px-QWERTY_key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C6989" w14:textId="77777777" w:rsidR="00AE65A2" w:rsidRPr="000E19AB" w:rsidRDefault="00AE65A2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0E19AB">
        <w:rPr>
          <w:rFonts w:ascii="Georgia" w:hAnsi="Georgia"/>
          <w:sz w:val="28"/>
        </w:rPr>
        <w:t>Procedure</w:t>
      </w:r>
    </w:p>
    <w:p w14:paraId="237C698A" w14:textId="77777777" w:rsidR="00422DD8" w:rsidRPr="00274A27" w:rsidRDefault="00F7672E" w:rsidP="000D0B83">
      <w:pPr>
        <w:pStyle w:val="ActivityBody"/>
        <w:numPr>
          <w:ilvl w:val="0"/>
          <w:numId w:val="25"/>
        </w:numPr>
        <w:ind w:left="720"/>
        <w:rPr>
          <w:rFonts w:ascii="Courier New" w:hAnsi="Courier New" w:cs="Courier New"/>
        </w:rPr>
      </w:pPr>
      <w:r w:rsidRPr="00274A27">
        <w:rPr>
          <w:rFonts w:ascii="Georgia" w:hAnsi="Georgia"/>
        </w:rPr>
        <w:t xml:space="preserve">Form pairs </w:t>
      </w:r>
      <w:r w:rsidR="00E55341" w:rsidRPr="00274A27">
        <w:rPr>
          <w:rFonts w:ascii="Georgia" w:hAnsi="Georgia"/>
        </w:rPr>
        <w:t>as directed by your teacher</w:t>
      </w:r>
      <w:r w:rsidR="004D7EB2" w:rsidRPr="00274A27">
        <w:rPr>
          <w:rFonts w:ascii="Georgia" w:hAnsi="Georgia"/>
        </w:rPr>
        <w:t>.</w:t>
      </w:r>
      <w:r w:rsidRPr="00274A27">
        <w:rPr>
          <w:rFonts w:ascii="Georgia" w:hAnsi="Georgia"/>
        </w:rPr>
        <w:t xml:space="preserve"> </w:t>
      </w:r>
      <w:r w:rsidR="004D7EB2" w:rsidRPr="00274A27">
        <w:rPr>
          <w:rFonts w:ascii="Georgia" w:hAnsi="Georgia"/>
        </w:rPr>
        <w:t>Meet or greet each other to practice professional skills.</w:t>
      </w:r>
      <w:r w:rsidR="0044499C" w:rsidRPr="00274A27">
        <w:rPr>
          <w:rFonts w:ascii="Georgia" w:hAnsi="Georgia"/>
        </w:rPr>
        <w:t xml:space="preserve"> Launch Canopy and open an editor window. Set the working directory for the </w:t>
      </w:r>
      <w:proofErr w:type="spellStart"/>
      <w:r w:rsidR="0044499C" w:rsidRPr="00274A27">
        <w:rPr>
          <w:rFonts w:ascii="Georgia" w:hAnsi="Georgia"/>
        </w:rPr>
        <w:t>iPython</w:t>
      </w:r>
      <w:proofErr w:type="spellEnd"/>
      <w:r w:rsidR="0044499C" w:rsidRPr="00274A27">
        <w:rPr>
          <w:rFonts w:ascii="Georgia" w:hAnsi="Georgia"/>
        </w:rPr>
        <w:t xml:space="preserve"> session and </w:t>
      </w:r>
      <w:r w:rsidR="00C90184" w:rsidRPr="00274A27">
        <w:rPr>
          <w:rFonts w:ascii="Georgia" w:hAnsi="Georgia"/>
        </w:rPr>
        <w:t>turn</w:t>
      </w:r>
      <w:r w:rsidR="002C728B" w:rsidRPr="00274A27">
        <w:rPr>
          <w:rFonts w:ascii="Georgia" w:hAnsi="Georgia"/>
        </w:rPr>
        <w:t xml:space="preserve"> on session logging. </w:t>
      </w:r>
      <w:r w:rsidR="00EC0941" w:rsidRPr="00274A27">
        <w:rPr>
          <w:rFonts w:ascii="Georgia" w:hAnsi="Georgia"/>
        </w:rPr>
        <w:t>Open a new file in the code editor and save it as</w:t>
      </w:r>
      <w:r w:rsidR="00EC0941">
        <w:t xml:space="preserve"> </w:t>
      </w:r>
      <w:r w:rsidR="00EC0941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JDoe</w:t>
      </w:r>
      <w:r w:rsidR="00182E49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JSmith</w:t>
      </w:r>
      <w:r w:rsidR="000751C8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_1_3</w:t>
      </w:r>
      <w:r w:rsidR="00EC0941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_</w:t>
      </w:r>
      <w:r w:rsidR="008535EF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4</w:t>
      </w:r>
      <w:r w:rsidR="00EC0941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.py</w:t>
      </w:r>
      <w:r w:rsidR="00EC0941" w:rsidRPr="00274A27">
        <w:rPr>
          <w:rFonts w:ascii="Courier New" w:hAnsi="Courier New" w:cs="Courier New"/>
          <w:color w:val="000000" w:themeColor="text1"/>
        </w:rPr>
        <w:t>.</w:t>
      </w:r>
    </w:p>
    <w:p w14:paraId="237C698B" w14:textId="77777777" w:rsidR="0066226F" w:rsidRPr="00274A27" w:rsidRDefault="002C728B" w:rsidP="0060702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EC7974" w:rsidRPr="00274A27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r w:rsidR="00EC7974" w:rsidRPr="00274A27">
        <w:rPr>
          <w:rFonts w:ascii="Courier New" w:hAnsi="Courier New" w:cs="Courier New"/>
          <w:sz w:val="22"/>
          <w:szCs w:val="22"/>
        </w:rPr>
        <w:t>%</w:t>
      </w:r>
      <w:proofErr w:type="spellStart"/>
      <w:r w:rsidR="00EC7974" w:rsidRPr="00274A27">
        <w:rPr>
          <w:rFonts w:ascii="Courier New" w:hAnsi="Courier New" w:cs="Courier New"/>
          <w:sz w:val="22"/>
          <w:szCs w:val="22"/>
        </w:rPr>
        <w:t>logstart</w:t>
      </w:r>
      <w:proofErr w:type="spellEnd"/>
      <w:r w:rsidR="00EC7974" w:rsidRPr="00274A27">
        <w:rPr>
          <w:rFonts w:ascii="Courier New" w:hAnsi="Courier New" w:cs="Courier New"/>
          <w:sz w:val="22"/>
          <w:szCs w:val="22"/>
        </w:rPr>
        <w:t xml:space="preserve"> -ort s</w:t>
      </w:r>
      <w:r w:rsidR="00C90184" w:rsidRPr="00274A27">
        <w:rPr>
          <w:rFonts w:ascii="Courier New" w:hAnsi="Courier New" w:cs="Courier New"/>
          <w:sz w:val="22"/>
          <w:szCs w:val="22"/>
        </w:rPr>
        <w:t>tudentName</w:t>
      </w:r>
      <w:r w:rsidR="00C61A29" w:rsidRPr="00274A27">
        <w:rPr>
          <w:rFonts w:ascii="Courier New" w:hAnsi="Courier New" w:cs="Courier New"/>
          <w:sz w:val="22"/>
          <w:szCs w:val="22"/>
        </w:rPr>
        <w:t>_</w:t>
      </w:r>
      <w:r w:rsidR="00C90184" w:rsidRPr="00274A27">
        <w:rPr>
          <w:rFonts w:ascii="Courier New" w:hAnsi="Courier New" w:cs="Courier New"/>
          <w:sz w:val="22"/>
          <w:szCs w:val="22"/>
        </w:rPr>
        <w:t>1_</w:t>
      </w:r>
      <w:r w:rsidR="000751C8" w:rsidRPr="00274A27">
        <w:rPr>
          <w:rFonts w:ascii="Courier New" w:hAnsi="Courier New" w:cs="Courier New"/>
          <w:sz w:val="22"/>
          <w:szCs w:val="22"/>
        </w:rPr>
        <w:t>3</w:t>
      </w:r>
      <w:r w:rsidR="008535EF" w:rsidRPr="00274A27">
        <w:rPr>
          <w:rFonts w:ascii="Courier New" w:hAnsi="Courier New" w:cs="Courier New"/>
          <w:sz w:val="22"/>
          <w:szCs w:val="22"/>
        </w:rPr>
        <w:t>_4</w:t>
      </w:r>
      <w:r w:rsidR="00C90184" w:rsidRPr="00274A27">
        <w:rPr>
          <w:rFonts w:ascii="Courier New" w:hAnsi="Courier New" w:cs="Courier New"/>
          <w:sz w:val="22"/>
          <w:szCs w:val="22"/>
        </w:rPr>
        <w:t>.log</w:t>
      </w:r>
    </w:p>
    <w:p w14:paraId="237C698C" w14:textId="77777777" w:rsidR="00E91300" w:rsidRPr="00274A27" w:rsidRDefault="00E91300" w:rsidP="0060702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i/>
          <w:color w:val="00B05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r w:rsidRPr="00274A27">
        <w:rPr>
          <w:rFonts w:ascii="Courier New" w:hAnsi="Courier New" w:cs="Courier New"/>
          <w:i/>
          <w:color w:val="00B050"/>
          <w:sz w:val="22"/>
          <w:szCs w:val="22"/>
        </w:rPr>
        <w:t># Jane Doe</w:t>
      </w:r>
      <w:r w:rsidR="00182E49" w:rsidRPr="00274A27">
        <w:rPr>
          <w:rFonts w:ascii="Courier New" w:hAnsi="Courier New" w:cs="Courier New"/>
          <w:i/>
          <w:color w:val="00B050"/>
          <w:sz w:val="22"/>
          <w:szCs w:val="22"/>
        </w:rPr>
        <w:t xml:space="preserve"> John Smith</w:t>
      </w:r>
      <w:r w:rsidR="000751C8" w:rsidRPr="00274A27">
        <w:rPr>
          <w:rFonts w:ascii="Courier New" w:hAnsi="Courier New" w:cs="Courier New"/>
          <w:i/>
          <w:color w:val="00B050"/>
          <w:sz w:val="22"/>
          <w:szCs w:val="22"/>
        </w:rPr>
        <w:t xml:space="preserve"> 1.3</w:t>
      </w:r>
      <w:r w:rsidR="008535EF" w:rsidRPr="00274A27">
        <w:rPr>
          <w:rFonts w:ascii="Courier New" w:hAnsi="Courier New" w:cs="Courier New"/>
          <w:i/>
          <w:color w:val="00B050"/>
          <w:sz w:val="22"/>
          <w:szCs w:val="22"/>
        </w:rPr>
        <w:t>.4</w:t>
      </w:r>
      <w:r w:rsidRPr="00274A27">
        <w:rPr>
          <w:rFonts w:ascii="Courier New" w:hAnsi="Courier New" w:cs="Courier New"/>
          <w:i/>
          <w:color w:val="00B050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i/>
          <w:color w:val="00B050"/>
          <w:sz w:val="22"/>
          <w:szCs w:val="22"/>
        </w:rPr>
        <w:t>iPython</w:t>
      </w:r>
      <w:proofErr w:type="spellEnd"/>
      <w:r w:rsidRPr="00274A27">
        <w:rPr>
          <w:rFonts w:ascii="Courier New" w:hAnsi="Courier New" w:cs="Courier New"/>
          <w:i/>
          <w:color w:val="00B050"/>
          <w:sz w:val="22"/>
          <w:szCs w:val="22"/>
        </w:rPr>
        <w:t xml:space="preserve"> log</w:t>
      </w:r>
    </w:p>
    <w:p w14:paraId="237C698D" w14:textId="77777777" w:rsidR="0042092D" w:rsidRPr="00C90184" w:rsidRDefault="0042092D" w:rsidP="0042092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14:paraId="237C698E" w14:textId="77777777" w:rsidR="00A25FB2" w:rsidRDefault="008535EF" w:rsidP="00481EDD">
      <w:pPr>
        <w:pStyle w:val="ActivitySection"/>
        <w:rPr>
          <w:sz w:val="24"/>
          <w:szCs w:val="24"/>
        </w:rPr>
      </w:pPr>
      <w:r w:rsidRPr="00226CD2">
        <w:rPr>
          <w:rFonts w:ascii="Georgia" w:hAnsi="Georgia"/>
          <w:sz w:val="24"/>
          <w:szCs w:val="24"/>
        </w:rPr>
        <w:t>Part I</w:t>
      </w:r>
      <w:r w:rsidR="00A25FB2" w:rsidRPr="00226CD2">
        <w:rPr>
          <w:rFonts w:ascii="Georgia" w:hAnsi="Georgia"/>
          <w:sz w:val="24"/>
          <w:szCs w:val="24"/>
        </w:rPr>
        <w:t>. Nested</w:t>
      </w:r>
      <w:r w:rsidR="00A25FB2">
        <w:rPr>
          <w:sz w:val="24"/>
          <w:szCs w:val="24"/>
        </w:rPr>
        <w:t xml:space="preserve"> </w:t>
      </w:r>
      <w:r w:rsidR="00210C78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i</w:t>
      </w:r>
      <w:r w:rsidR="00A25FB2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f</w:t>
      </w:r>
      <w:r w:rsidR="00DA1E40" w:rsidRPr="00226CD2">
        <w:rPr>
          <w:rFonts w:ascii="Georgia" w:hAnsi="Georgia"/>
          <w:sz w:val="24"/>
          <w:szCs w:val="24"/>
        </w:rPr>
        <w:t xml:space="preserve"> s</w:t>
      </w:r>
      <w:r w:rsidR="00A25FB2" w:rsidRPr="00226CD2">
        <w:rPr>
          <w:rFonts w:ascii="Georgia" w:hAnsi="Georgia"/>
          <w:sz w:val="24"/>
          <w:szCs w:val="24"/>
        </w:rPr>
        <w:t>tructures</w:t>
      </w:r>
      <w:r w:rsidR="00E759C0">
        <w:rPr>
          <w:rFonts w:ascii="Georgia" w:hAnsi="Georgia"/>
          <w:sz w:val="24"/>
          <w:szCs w:val="24"/>
        </w:rPr>
        <w:t xml:space="preserve"> and testing</w:t>
      </w:r>
    </w:p>
    <w:p w14:paraId="237C698F" w14:textId="77777777" w:rsidR="00A25FB2" w:rsidRPr="00274A27" w:rsidRDefault="00481EDD" w:rsidP="00872F88">
      <w:pPr>
        <w:pStyle w:val="ActivitySection"/>
        <w:numPr>
          <w:ilvl w:val="0"/>
          <w:numId w:val="25"/>
        </w:numPr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>The</w:t>
      </w:r>
      <w:r>
        <w:rPr>
          <w:b w:val="0"/>
          <w:sz w:val="24"/>
          <w:szCs w:val="24"/>
        </w:rPr>
        <w:t xml:space="preserve"> </w:t>
      </w:r>
      <w:r w:rsidR="00210C78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if</w:t>
      </w:r>
      <w:r w:rsidR="00210C78" w:rsidRPr="00274A27">
        <w:rPr>
          <w:rFonts w:ascii="Georgia" w:hAnsi="Georgia"/>
          <w:b w:val="0"/>
          <w:sz w:val="24"/>
          <w:szCs w:val="24"/>
        </w:rPr>
        <w:t>–</w:t>
      </w:r>
      <w:r w:rsidR="00210C78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e</w:t>
      </w:r>
      <w:r w:rsidR="00872F88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lse</w:t>
      </w:r>
      <w:r w:rsidR="00210C78">
        <w:rPr>
          <w:b w:val="0"/>
          <w:sz w:val="24"/>
          <w:szCs w:val="24"/>
        </w:rPr>
        <w:t xml:space="preserve"> </w:t>
      </w:r>
      <w:r w:rsidR="00210C78" w:rsidRPr="00274A27">
        <w:rPr>
          <w:rFonts w:ascii="Georgia" w:hAnsi="Georgia"/>
          <w:b w:val="0"/>
          <w:sz w:val="24"/>
          <w:szCs w:val="24"/>
        </w:rPr>
        <w:t>s</w:t>
      </w:r>
      <w:r w:rsidR="00872F88" w:rsidRPr="00274A27">
        <w:rPr>
          <w:rFonts w:ascii="Georgia" w:hAnsi="Georgia"/>
          <w:b w:val="0"/>
          <w:sz w:val="24"/>
          <w:szCs w:val="24"/>
        </w:rPr>
        <w:t xml:space="preserve">tructures can be </w:t>
      </w:r>
      <w:r w:rsidR="00872F88" w:rsidRPr="00274A27">
        <w:rPr>
          <w:rFonts w:ascii="Georgia" w:hAnsi="Georgia"/>
          <w:sz w:val="24"/>
          <w:szCs w:val="24"/>
        </w:rPr>
        <w:t>nested</w:t>
      </w:r>
      <w:r w:rsidR="00872F88" w:rsidRPr="00274A27">
        <w:rPr>
          <w:rFonts w:ascii="Georgia" w:hAnsi="Georgia"/>
          <w:b w:val="0"/>
          <w:sz w:val="24"/>
          <w:szCs w:val="24"/>
        </w:rPr>
        <w:t xml:space="preserve">. The indentation tells the </w:t>
      </w:r>
      <w:r w:rsidR="00872F88" w:rsidRPr="00274A27">
        <w:rPr>
          <w:rFonts w:ascii="Georgia" w:hAnsi="Georgia"/>
          <w:b w:val="0"/>
          <w:i/>
          <w:sz w:val="24"/>
          <w:szCs w:val="24"/>
        </w:rPr>
        <w:t>Pytho</w:t>
      </w:r>
      <w:r w:rsidR="00274A27">
        <w:rPr>
          <w:rFonts w:ascii="Georgia" w:hAnsi="Georgia"/>
          <w:b w:val="0"/>
          <w:i/>
          <w:sz w:val="24"/>
          <w:szCs w:val="24"/>
        </w:rPr>
        <w:t>n</w:t>
      </w:r>
      <w:r w:rsidR="00535922" w:rsidRPr="00274A27">
        <w:rPr>
          <w:rFonts w:ascii="Georgia" w:hAnsi="Georgia"/>
          <w:vertAlign w:val="superscript"/>
        </w:rPr>
        <w:t>®</w:t>
      </w:r>
      <w:r w:rsidR="00872F88" w:rsidRPr="00274A27">
        <w:rPr>
          <w:rFonts w:ascii="Georgia" w:hAnsi="Georgia"/>
          <w:b w:val="0"/>
          <w:sz w:val="24"/>
          <w:szCs w:val="24"/>
        </w:rPr>
        <w:t xml:space="preserve"> interpreter what blocks of code should be skipped under what conditions. </w:t>
      </w:r>
      <w:r w:rsidR="006064AE" w:rsidRPr="00274A27">
        <w:rPr>
          <w:rFonts w:ascii="Georgia" w:hAnsi="Georgia"/>
          <w:b w:val="0"/>
          <w:sz w:val="24"/>
          <w:szCs w:val="24"/>
        </w:rPr>
        <w:t xml:space="preserve">Paste the code below into your </w:t>
      </w:r>
      <w:r w:rsidR="006064AE" w:rsidRPr="00274A27">
        <w:rPr>
          <w:rFonts w:ascii="Georgia" w:hAnsi="Georgia"/>
          <w:b w:val="0"/>
          <w:i/>
          <w:sz w:val="24"/>
          <w:szCs w:val="24"/>
        </w:rPr>
        <w:t>Python</w:t>
      </w:r>
      <w:r w:rsidR="006064AE" w:rsidRPr="00274A27">
        <w:rPr>
          <w:rFonts w:ascii="Georgia" w:hAnsi="Georgia"/>
          <w:b w:val="0"/>
          <w:sz w:val="24"/>
          <w:szCs w:val="24"/>
        </w:rPr>
        <w:t xml:space="preserve"> file.</w:t>
      </w:r>
      <w:r w:rsidR="00C8412F" w:rsidRPr="00274A27">
        <w:rPr>
          <w:rFonts w:ascii="Georgia" w:hAnsi="Georgia"/>
          <w:b w:val="0"/>
          <w:sz w:val="24"/>
          <w:szCs w:val="24"/>
        </w:rPr>
        <w:t xml:space="preserve"> The line numbers will be different.</w:t>
      </w:r>
    </w:p>
    <w:p w14:paraId="237C6990" w14:textId="77777777" w:rsidR="00872F88" w:rsidRPr="00A25FB2" w:rsidRDefault="00872F88" w:rsidP="00872F88">
      <w:pPr>
        <w:pStyle w:val="ActivitySection"/>
        <w:rPr>
          <w:b w:val="0"/>
          <w:sz w:val="24"/>
          <w:szCs w:val="24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A25FB2" w:rsidRPr="0052403D" w14:paraId="237C69BD" w14:textId="77777777" w:rsidTr="00A25FB2">
        <w:tc>
          <w:tcPr>
            <w:tcW w:w="558" w:type="dxa"/>
            <w:shd w:val="clear" w:color="auto" w:fill="F2F2F2" w:themeFill="background1" w:themeFillShade="F2"/>
          </w:tcPr>
          <w:p w14:paraId="237C6991" w14:textId="77777777" w:rsidR="00A25FB2" w:rsidRPr="00274A27" w:rsidRDefault="00A25FB2" w:rsidP="00A25FB2">
            <w:pPr>
              <w:pStyle w:val="ActivitySection"/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14:paraId="237C6992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14:paraId="237C6993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14:paraId="237C6994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14:paraId="237C6995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14:paraId="237C6996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14:paraId="237C6997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14:paraId="237C6998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14:paraId="237C6999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14:paraId="237C699A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14:paraId="237C699B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14:paraId="237C699C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14:paraId="237C699D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14:paraId="237C699E" w14:textId="77777777" w:rsidR="00073F32" w:rsidRPr="00274A27" w:rsidRDefault="00073F3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14:paraId="237C699F" w14:textId="77777777" w:rsidR="00866D6D" w:rsidRDefault="00866D6D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14:paraId="237C69A0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14:paraId="237C69A1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14:paraId="237C69A2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14:paraId="237C69A3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14:paraId="237C69A4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14:paraId="237C69A5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14:paraId="237C69A6" w14:textId="77777777" w:rsidR="00B23616" w:rsidRPr="00274A27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</w:tc>
        <w:tc>
          <w:tcPr>
            <w:tcW w:w="7337" w:type="dxa"/>
          </w:tcPr>
          <w:p w14:paraId="237C69A7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26CD2">
              <w:rPr>
                <w:rFonts w:ascii="Courier New" w:hAnsi="Courier New" w:cs="Courier New"/>
                <w:color w:val="0070C0"/>
                <w:sz w:val="18"/>
                <w:szCs w:val="18"/>
              </w:rPr>
              <w:t>food_id</w:t>
            </w:r>
            <w:proofErr w:type="spellEnd"/>
            <w:r w:rsidRPr="00226CD2">
              <w:rPr>
                <w:rFonts w:ascii="Courier New" w:hAnsi="Courier New" w:cs="Courier New"/>
                <w:sz w:val="18"/>
                <w:szCs w:val="18"/>
              </w:rPr>
              <w:t>(food):</w:t>
            </w:r>
          </w:p>
          <w:p w14:paraId="237C69A8" w14:textId="77777777" w:rsidR="000D14A0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''' 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>Returns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categorization of food</w:t>
            </w:r>
          </w:p>
          <w:p w14:paraId="237C69A9" w14:textId="77777777" w:rsidR="000D14A0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14:paraId="237C69AA" w14:textId="77777777" w:rsidR="000D14A0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food is a string</w:t>
            </w:r>
          </w:p>
          <w:p w14:paraId="237C69AB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returns a string of categories</w:t>
            </w:r>
          </w:p>
          <w:p w14:paraId="237C69AC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'''</w:t>
            </w:r>
          </w:p>
          <w:p w14:paraId="237C69AD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The data</w:t>
            </w:r>
          </w:p>
          <w:p w14:paraId="237C69AE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fruits = [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'apple'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'banana'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'orange'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14:paraId="237C69AF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citrus = [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'orange'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14:paraId="237C69B0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starchy = [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'banana'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'potato'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14:paraId="237C69B1" w14:textId="77777777" w:rsidR="000D14A0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37C69B2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Check the category and report</w:t>
            </w:r>
          </w:p>
          <w:p w14:paraId="237C69B3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food </w:t>
            </w:r>
            <w:r w:rsidRPr="00226CD2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Pr="00226CD2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fruits:</w:t>
            </w:r>
          </w:p>
          <w:p w14:paraId="237C69B4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food </w:t>
            </w:r>
            <w:r w:rsidRPr="00226CD2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Pr="00226CD2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citrus:</w:t>
            </w:r>
          </w:p>
          <w:p w14:paraId="237C69B5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'Citrus, Fruit'</w:t>
            </w:r>
          </w:p>
          <w:p w14:paraId="237C69B6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else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B7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'NOT Citrus, Fruit'</w:t>
            </w:r>
          </w:p>
          <w:p w14:paraId="237C69B8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else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B9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food </w:t>
            </w:r>
            <w:r w:rsidRPr="00226CD2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Pr="00226CD2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starchy:</w:t>
            </w:r>
          </w:p>
          <w:p w14:paraId="237C69BA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'Starchy, NOT Fruit'</w:t>
            </w:r>
          </w:p>
          <w:p w14:paraId="237C69BB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else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BC" w14:textId="77777777" w:rsidR="00A25FB2" w:rsidRPr="00274A27" w:rsidRDefault="000D14A0" w:rsidP="00A25F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'NOT Starchy, NOT Fruit'</w:t>
            </w:r>
          </w:p>
        </w:tc>
      </w:tr>
    </w:tbl>
    <w:p w14:paraId="237C69BE" w14:textId="77777777" w:rsidR="00872F88" w:rsidRPr="00274A27" w:rsidRDefault="00872F88" w:rsidP="00872F88">
      <w:pPr>
        <w:pStyle w:val="NormalWeb"/>
        <w:spacing w:before="0" w:beforeAutospacing="0" w:after="0" w:afterAutospacing="0"/>
        <w:ind w:left="990"/>
        <w:rPr>
          <w:rFonts w:ascii="Courier New" w:hAnsi="Courier New" w:cs="Courier New"/>
          <w:color w:val="000080"/>
          <w:sz w:val="22"/>
          <w:szCs w:val="22"/>
        </w:rPr>
      </w:pPr>
    </w:p>
    <w:p w14:paraId="237C69BF" w14:textId="77777777" w:rsidR="00866D6D" w:rsidRPr="00274A27" w:rsidRDefault="00866D6D" w:rsidP="00866D6D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90"/>
        <w:rPr>
          <w:rFonts w:ascii="Courier New" w:hAnsi="Courier New" w:cs="Courier New"/>
          <w:color w:val="C0000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sz w:val="22"/>
          <w:szCs w:val="22"/>
        </w:rPr>
        <w:t>food_id</w:t>
      </w:r>
      <w:proofErr w:type="spellEnd"/>
      <w:r w:rsidRPr="00274A27">
        <w:rPr>
          <w:rFonts w:ascii="Courier New" w:hAnsi="Courier New" w:cs="Courier New"/>
          <w:sz w:val="22"/>
          <w:szCs w:val="22"/>
        </w:rPr>
        <w:t>(</w:t>
      </w:r>
      <w:r w:rsidRPr="00274A27">
        <w:rPr>
          <w:rFonts w:ascii="Courier New" w:hAnsi="Courier New" w:cs="Courier New"/>
          <w:color w:val="C00000"/>
          <w:sz w:val="22"/>
          <w:szCs w:val="22"/>
        </w:rPr>
        <w:t>'apple'</w:t>
      </w:r>
      <w:r w:rsidRPr="00274A27">
        <w:rPr>
          <w:rFonts w:ascii="Courier New" w:hAnsi="Courier New" w:cs="Courier New"/>
          <w:sz w:val="22"/>
          <w:szCs w:val="22"/>
        </w:rPr>
        <w:t>)</w:t>
      </w:r>
    </w:p>
    <w:p w14:paraId="237C69C0" w14:textId="77777777" w:rsidR="00866D6D" w:rsidRPr="00274A27" w:rsidRDefault="000D14A0" w:rsidP="00D305D0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9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'NOT</w:t>
      </w:r>
      <w:r w:rsidR="00866D6D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Citrus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866D6D" w:rsidRPr="00274A27">
        <w:rPr>
          <w:rFonts w:ascii="Courier New" w:hAnsi="Courier New" w:cs="Courier New"/>
          <w:color w:val="000000" w:themeColor="text1"/>
          <w:sz w:val="22"/>
          <w:szCs w:val="22"/>
        </w:rPr>
        <w:t>Fruit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'</w:t>
      </w:r>
    </w:p>
    <w:p w14:paraId="237C69C1" w14:textId="77777777" w:rsidR="00D305D0" w:rsidRPr="0048216D" w:rsidRDefault="00D305D0" w:rsidP="00872F88">
      <w:pPr>
        <w:pStyle w:val="ActivitySection"/>
        <w:numPr>
          <w:ilvl w:val="0"/>
          <w:numId w:val="43"/>
        </w:numPr>
        <w:ind w:left="135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Did this </w:t>
      </w:r>
      <w:r w:rsidR="00B23616" w:rsidRPr="0048216D">
        <w:rPr>
          <w:rFonts w:ascii="Georgia" w:hAnsi="Georgia"/>
          <w:b w:val="0"/>
          <w:color w:val="00B050"/>
          <w:sz w:val="24"/>
          <w:szCs w:val="24"/>
        </w:rPr>
        <w:t xml:space="preserve">return value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result from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>15, 17, 20, or 22</w:t>
      </w:r>
      <w:r w:rsidR="00C8412F" w:rsidRPr="0048216D">
        <w:rPr>
          <w:rFonts w:ascii="Georgia" w:hAnsi="Georgia"/>
          <w:b w:val="0"/>
          <w:color w:val="00B050"/>
          <w:sz w:val="24"/>
          <w:szCs w:val="24"/>
        </w:rPr>
        <w:t xml:space="preserve"> (refer to line numbers shown above)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?</w:t>
      </w:r>
    </w:p>
    <w:p w14:paraId="0BBB7D35" w14:textId="47F00D75" w:rsidR="0048216D" w:rsidRPr="00CD5CEB" w:rsidRDefault="0048216D" w:rsidP="0048216D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r w:rsidR="00D50CED">
        <w:rPr>
          <w:rFonts w:ascii="Georgia" w:hAnsi="Georgia"/>
          <w:b/>
          <w:color w:val="00B0F0"/>
        </w:rPr>
        <w:t>17</w:t>
      </w:r>
    </w:p>
    <w:p w14:paraId="237C69C2" w14:textId="77777777" w:rsidR="00DA1E40" w:rsidRPr="00274A27" w:rsidRDefault="00DA1E40" w:rsidP="00872F88">
      <w:pPr>
        <w:pStyle w:val="ActivitySection"/>
        <w:ind w:left="1350"/>
        <w:rPr>
          <w:rFonts w:ascii="Georgia" w:hAnsi="Georgia"/>
          <w:b w:val="0"/>
          <w:sz w:val="24"/>
          <w:szCs w:val="24"/>
        </w:rPr>
      </w:pPr>
    </w:p>
    <w:p w14:paraId="237C69C3" w14:textId="77777777" w:rsidR="00D305D0" w:rsidRPr="00274A27" w:rsidRDefault="00891115" w:rsidP="00872F88">
      <w:pPr>
        <w:pStyle w:val="ActivitySection"/>
        <w:numPr>
          <w:ilvl w:val="0"/>
          <w:numId w:val="43"/>
        </w:numPr>
        <w:ind w:left="1350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Every input will cause only o</w:t>
      </w:r>
      <w:r w:rsidR="000D132A" w:rsidRPr="00274A27">
        <w:rPr>
          <w:rFonts w:ascii="Georgia" w:hAnsi="Georgia"/>
          <w:b w:val="0"/>
          <w:sz w:val="24"/>
          <w:szCs w:val="24"/>
        </w:rPr>
        <w:t>ne</w:t>
      </w:r>
      <w:r w:rsidR="00D305D0" w:rsidRPr="00274A27">
        <w:rPr>
          <w:rFonts w:ascii="Georgia" w:hAnsi="Georgia"/>
          <w:b w:val="0"/>
          <w:sz w:val="24"/>
          <w:szCs w:val="24"/>
        </w:rPr>
        <w:t xml:space="preserve"> of the</w:t>
      </w:r>
      <w:r w:rsidR="000D132A" w:rsidRPr="00274A27">
        <w:rPr>
          <w:rFonts w:ascii="Georgia" w:hAnsi="Georgia"/>
          <w:b w:val="0"/>
          <w:sz w:val="24"/>
          <w:szCs w:val="24"/>
        </w:rPr>
        <w:t xml:space="preserve"> following</w:t>
      </w:r>
      <w:r w:rsidR="00D305D0" w:rsidRPr="00274A27">
        <w:rPr>
          <w:rFonts w:ascii="Georgia" w:hAnsi="Georgia"/>
          <w:b w:val="0"/>
          <w:sz w:val="24"/>
          <w:szCs w:val="24"/>
        </w:rPr>
        <w:t xml:space="preserve"> lines of code </w:t>
      </w:r>
      <w:r>
        <w:rPr>
          <w:rFonts w:ascii="Georgia" w:hAnsi="Georgia"/>
          <w:b w:val="0"/>
          <w:sz w:val="24"/>
          <w:szCs w:val="24"/>
        </w:rPr>
        <w:t>to</w:t>
      </w:r>
      <w:r w:rsidR="000D132A" w:rsidRPr="00274A27">
        <w:rPr>
          <w:rFonts w:ascii="Georgia" w:hAnsi="Georgia"/>
          <w:b w:val="0"/>
          <w:sz w:val="24"/>
          <w:szCs w:val="24"/>
        </w:rPr>
        <w:t xml:space="preserve"> </w:t>
      </w:r>
      <w:r w:rsidR="00D305D0" w:rsidRPr="00274A27">
        <w:rPr>
          <w:rFonts w:ascii="Georgia" w:hAnsi="Georgia"/>
          <w:b w:val="0"/>
          <w:sz w:val="24"/>
          <w:szCs w:val="24"/>
        </w:rPr>
        <w:t>be executed</w:t>
      </w:r>
      <w:r w:rsidR="008D4C23" w:rsidRPr="00274A27">
        <w:rPr>
          <w:rFonts w:ascii="Georgia" w:hAnsi="Georgia"/>
          <w:b w:val="0"/>
          <w:sz w:val="24"/>
          <w:szCs w:val="24"/>
        </w:rPr>
        <w:t>.</w:t>
      </w:r>
    </w:p>
    <w:p w14:paraId="237C69C4" w14:textId="77777777" w:rsidR="00D305D0" w:rsidRPr="0048216D" w:rsidRDefault="00D305D0" w:rsidP="00872F88">
      <w:pPr>
        <w:pStyle w:val="ActivitySection"/>
        <w:numPr>
          <w:ilvl w:val="0"/>
          <w:numId w:val="44"/>
        </w:numPr>
        <w:ind w:left="216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What input will cause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 xml:space="preserve">15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to be executed?</w:t>
      </w:r>
    </w:p>
    <w:p w14:paraId="6DE0752F" w14:textId="09FF6178" w:rsidR="00235321" w:rsidRPr="00CD5CEB" w:rsidRDefault="00235321" w:rsidP="00235321">
      <w:pPr>
        <w:pStyle w:val="ActivityNumbers"/>
        <w:numPr>
          <w:ilvl w:val="0"/>
          <w:numId w:val="0"/>
        </w:numPr>
        <w:ind w:left="144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r w:rsidR="00D50CED">
        <w:rPr>
          <w:rFonts w:ascii="Georgia" w:hAnsi="Georgia"/>
          <w:b/>
          <w:color w:val="00B0F0"/>
        </w:rPr>
        <w:t>orange</w:t>
      </w:r>
    </w:p>
    <w:p w14:paraId="237C69C5" w14:textId="77777777" w:rsidR="00432C1E" w:rsidRPr="00432C1E" w:rsidRDefault="00432C1E" w:rsidP="00432C1E">
      <w:pPr>
        <w:pStyle w:val="ActivitySection"/>
        <w:ind w:left="2160"/>
        <w:rPr>
          <w:rFonts w:ascii="Georgia" w:hAnsi="Georgia"/>
          <w:b w:val="0"/>
          <w:sz w:val="24"/>
          <w:szCs w:val="24"/>
        </w:rPr>
      </w:pPr>
    </w:p>
    <w:p w14:paraId="237C69C6" w14:textId="77777777" w:rsidR="00D305D0" w:rsidRPr="0048216D" w:rsidRDefault="00D305D0" w:rsidP="00872F88">
      <w:pPr>
        <w:pStyle w:val="ActivitySection"/>
        <w:numPr>
          <w:ilvl w:val="0"/>
          <w:numId w:val="44"/>
        </w:numPr>
        <w:ind w:left="216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What input will cause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 xml:space="preserve">17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to be executed?</w:t>
      </w:r>
    </w:p>
    <w:p w14:paraId="10861175" w14:textId="76D96429" w:rsidR="00235321" w:rsidRPr="00CD5CEB" w:rsidRDefault="00235321" w:rsidP="00235321">
      <w:pPr>
        <w:pStyle w:val="ActivityNumbers"/>
        <w:numPr>
          <w:ilvl w:val="0"/>
          <w:numId w:val="0"/>
        </w:numPr>
        <w:ind w:left="144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r w:rsidR="00D50CED">
        <w:rPr>
          <w:rFonts w:ascii="Georgia" w:hAnsi="Georgia"/>
          <w:b/>
          <w:color w:val="00B0F0"/>
        </w:rPr>
        <w:t>apple</w:t>
      </w:r>
    </w:p>
    <w:p w14:paraId="237C69C7" w14:textId="77777777" w:rsidR="00432C1E" w:rsidRPr="00432C1E" w:rsidRDefault="00432C1E" w:rsidP="00432C1E">
      <w:pPr>
        <w:pStyle w:val="ActivitySection"/>
        <w:ind w:left="2160"/>
        <w:rPr>
          <w:rFonts w:ascii="Georgia" w:hAnsi="Georgia"/>
          <w:b w:val="0"/>
          <w:sz w:val="24"/>
          <w:szCs w:val="24"/>
        </w:rPr>
      </w:pPr>
    </w:p>
    <w:p w14:paraId="237C69C8" w14:textId="77777777" w:rsidR="00D305D0" w:rsidRPr="0048216D" w:rsidRDefault="00D305D0" w:rsidP="00872F88">
      <w:pPr>
        <w:pStyle w:val="ActivitySection"/>
        <w:numPr>
          <w:ilvl w:val="0"/>
          <w:numId w:val="44"/>
        </w:numPr>
        <w:ind w:left="216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What input will cause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 xml:space="preserve">20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to be executed?</w:t>
      </w:r>
    </w:p>
    <w:p w14:paraId="7A456D51" w14:textId="2F7EF961" w:rsidR="0048216D" w:rsidRPr="00CD5CEB" w:rsidRDefault="0048216D" w:rsidP="0048216D">
      <w:pPr>
        <w:pStyle w:val="ActivityNumbers"/>
        <w:numPr>
          <w:ilvl w:val="0"/>
          <w:numId w:val="0"/>
        </w:numPr>
        <w:ind w:left="144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r w:rsidR="00D50CED">
        <w:rPr>
          <w:rFonts w:ascii="Georgia" w:hAnsi="Georgia"/>
          <w:b/>
          <w:color w:val="00B0F0"/>
        </w:rPr>
        <w:t>potato</w:t>
      </w:r>
    </w:p>
    <w:p w14:paraId="237C69C9" w14:textId="77777777" w:rsidR="00432C1E" w:rsidRPr="00432C1E" w:rsidRDefault="00432C1E" w:rsidP="00432C1E">
      <w:pPr>
        <w:pStyle w:val="ActivitySection"/>
        <w:ind w:left="2160"/>
        <w:rPr>
          <w:rFonts w:ascii="Georgia" w:hAnsi="Georgia"/>
          <w:b w:val="0"/>
          <w:sz w:val="24"/>
          <w:szCs w:val="24"/>
        </w:rPr>
      </w:pPr>
    </w:p>
    <w:p w14:paraId="237C69CA" w14:textId="77777777" w:rsidR="00872F88" w:rsidRPr="0048216D" w:rsidRDefault="00D305D0" w:rsidP="00C8412F">
      <w:pPr>
        <w:pStyle w:val="ActivitySection"/>
        <w:numPr>
          <w:ilvl w:val="0"/>
          <w:numId w:val="44"/>
        </w:numPr>
        <w:ind w:left="216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What input will cause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 xml:space="preserve">22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to be executed?</w:t>
      </w:r>
    </w:p>
    <w:p w14:paraId="5D76267A" w14:textId="13B6F79F" w:rsidR="0048216D" w:rsidRPr="00CD5CEB" w:rsidRDefault="00DA1E40" w:rsidP="0048216D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>
        <w:rPr>
          <w:rFonts w:ascii="Courier New" w:hAnsi="Courier New" w:cs="Courier New"/>
          <w:sz w:val="22"/>
          <w:szCs w:val="22"/>
        </w:rPr>
        <w:tab/>
      </w:r>
      <w:r w:rsidR="0048216D" w:rsidRPr="00CD5CEB">
        <w:rPr>
          <w:rFonts w:ascii="Georgia" w:hAnsi="Georgia"/>
          <w:b/>
          <w:color w:val="00B0F0"/>
        </w:rPr>
        <w:tab/>
        <w:t>_</w:t>
      </w:r>
      <w:r w:rsidR="00D50CED">
        <w:rPr>
          <w:rFonts w:ascii="Georgia" w:hAnsi="Georgia"/>
          <w:b/>
          <w:color w:val="00B0F0"/>
        </w:rPr>
        <w:t>water</w:t>
      </w:r>
    </w:p>
    <w:p w14:paraId="237C69CB" w14:textId="18AEFF26" w:rsidR="00DA1E40" w:rsidRPr="00226CD2" w:rsidRDefault="00DA1E40" w:rsidP="00432C1E">
      <w:pPr>
        <w:pStyle w:val="ActivitySection"/>
        <w:ind w:left="1440"/>
        <w:rPr>
          <w:rFonts w:ascii="Georgia" w:hAnsi="Georgia"/>
          <w:b w:val="0"/>
          <w:color w:val="FF0000"/>
          <w:sz w:val="24"/>
          <w:szCs w:val="24"/>
        </w:rPr>
      </w:pPr>
    </w:p>
    <w:p w14:paraId="237C69CC" w14:textId="77777777" w:rsidR="00C8412F" w:rsidRDefault="00C8412F" w:rsidP="00C8412F">
      <w:pPr>
        <w:pStyle w:val="ActivitySection"/>
        <w:rPr>
          <w:rFonts w:ascii="Georgia" w:hAnsi="Georgia"/>
          <w:b w:val="0"/>
          <w:sz w:val="24"/>
          <w:szCs w:val="24"/>
        </w:rPr>
      </w:pPr>
    </w:p>
    <w:p w14:paraId="237C69CD" w14:textId="05B81F2B" w:rsidR="000D14A0" w:rsidRPr="006E3AC6" w:rsidRDefault="000D14A0" w:rsidP="00226CD2">
      <w:pPr>
        <w:pStyle w:val="ActivitySection"/>
        <w:numPr>
          <w:ilvl w:val="0"/>
          <w:numId w:val="43"/>
        </w:numPr>
        <w:ind w:left="1350"/>
        <w:rPr>
          <w:rFonts w:ascii="Georgia" w:hAnsi="Georgia"/>
          <w:b w:val="0"/>
          <w:color w:val="00B050"/>
          <w:sz w:val="24"/>
          <w:szCs w:val="24"/>
        </w:rPr>
      </w:pPr>
      <w:r w:rsidRPr="006E3AC6">
        <w:rPr>
          <w:rFonts w:ascii="Georgia" w:hAnsi="Georgia"/>
          <w:b w:val="0"/>
          <w:color w:val="00B050"/>
          <w:sz w:val="24"/>
          <w:szCs w:val="24"/>
        </w:rPr>
        <w:t xml:space="preserve">Bananas are starchy, and the program "knows" it. Explain why line </w:t>
      </w:r>
      <w:r w:rsidR="00A27610" w:rsidRPr="006E3AC6">
        <w:rPr>
          <w:rFonts w:ascii="Georgia" w:hAnsi="Georgia"/>
          <w:b w:val="0"/>
          <w:color w:val="00B050"/>
          <w:sz w:val="24"/>
          <w:szCs w:val="24"/>
        </w:rPr>
        <w:t xml:space="preserve">20 </w:t>
      </w:r>
      <w:r w:rsidRPr="006E3AC6">
        <w:rPr>
          <w:rFonts w:ascii="Georgia" w:hAnsi="Georgia"/>
          <w:b w:val="0"/>
          <w:color w:val="00B050"/>
          <w:sz w:val="24"/>
          <w:szCs w:val="24"/>
        </w:rPr>
        <w:t>will never result in bananas being reported as starchy.</w:t>
      </w:r>
    </w:p>
    <w:p w14:paraId="57C24410" w14:textId="01204EF2" w:rsidR="006E3AC6" w:rsidRPr="00CD5CEB" w:rsidRDefault="006E3AC6" w:rsidP="006E3AC6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r w:rsidR="00D50CED">
        <w:rPr>
          <w:rFonts w:ascii="Georgia" w:hAnsi="Georgia"/>
          <w:b/>
          <w:color w:val="00B0F0"/>
        </w:rPr>
        <w:t xml:space="preserve">Because </w:t>
      </w:r>
      <w:proofErr w:type="spellStart"/>
      <w:r w:rsidR="00D50CED">
        <w:rPr>
          <w:rFonts w:ascii="Georgia" w:hAnsi="Georgia"/>
          <w:b/>
          <w:color w:val="00B0F0"/>
        </w:rPr>
        <w:t>banan</w:t>
      </w:r>
      <w:proofErr w:type="spellEnd"/>
      <w:r w:rsidR="00D50CED">
        <w:rPr>
          <w:rFonts w:ascii="Georgia" w:hAnsi="Georgia"/>
          <w:b/>
          <w:color w:val="00B0F0"/>
        </w:rPr>
        <w:t xml:space="preserve"> are FRUIT</w:t>
      </w:r>
    </w:p>
    <w:p w14:paraId="03907417" w14:textId="77777777" w:rsidR="006E3AC6" w:rsidRDefault="006E3AC6" w:rsidP="006E3AC6">
      <w:pPr>
        <w:pStyle w:val="ActivitySection"/>
        <w:ind w:left="1350"/>
        <w:rPr>
          <w:rFonts w:ascii="Georgia" w:hAnsi="Georgia"/>
          <w:b w:val="0"/>
          <w:sz w:val="24"/>
          <w:szCs w:val="24"/>
        </w:rPr>
      </w:pPr>
    </w:p>
    <w:p w14:paraId="237C69CE" w14:textId="77777777" w:rsidR="000D14A0" w:rsidRPr="00274A27" w:rsidRDefault="000D14A0" w:rsidP="00C8412F">
      <w:pPr>
        <w:pStyle w:val="ActivitySection"/>
        <w:rPr>
          <w:rFonts w:ascii="Georgia" w:hAnsi="Georgia"/>
          <w:b w:val="0"/>
          <w:sz w:val="24"/>
          <w:szCs w:val="24"/>
        </w:rPr>
      </w:pPr>
    </w:p>
    <w:p w14:paraId="237C69CF" w14:textId="77777777" w:rsidR="00872F88" w:rsidRPr="00274A27" w:rsidRDefault="00872F88" w:rsidP="00481EDD">
      <w:pPr>
        <w:pStyle w:val="ActivitySection"/>
        <w:numPr>
          <w:ilvl w:val="0"/>
          <w:numId w:val="25"/>
        </w:numPr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The example in the previous step shows one reason bugs can be </w:t>
      </w:r>
      <w:r w:rsidR="00E570EA">
        <w:rPr>
          <w:rFonts w:ascii="Georgia" w:hAnsi="Georgia"/>
          <w:b w:val="0"/>
          <w:sz w:val="24"/>
          <w:szCs w:val="24"/>
        </w:rPr>
        <w:t>difficult</w:t>
      </w:r>
      <w:r w:rsidRPr="00274A27">
        <w:rPr>
          <w:rFonts w:ascii="Georgia" w:hAnsi="Georgia"/>
          <w:b w:val="0"/>
          <w:sz w:val="24"/>
          <w:szCs w:val="24"/>
        </w:rPr>
        <w:t xml:space="preserve"> to track down. Just the job of getting the program to “fall into” all the blocks of code can be difficult, and </w:t>
      </w:r>
      <w:r w:rsidR="00481EDD" w:rsidRPr="00274A27">
        <w:rPr>
          <w:rFonts w:ascii="Georgia" w:hAnsi="Georgia"/>
          <w:b w:val="0"/>
          <w:sz w:val="24"/>
          <w:szCs w:val="24"/>
        </w:rPr>
        <w:t>bug</w:t>
      </w:r>
      <w:r w:rsidR="008D4C23" w:rsidRPr="00274A27">
        <w:rPr>
          <w:rFonts w:ascii="Georgia" w:hAnsi="Georgia"/>
          <w:b w:val="0"/>
          <w:sz w:val="24"/>
          <w:szCs w:val="24"/>
        </w:rPr>
        <w:t>s</w:t>
      </w:r>
      <w:r w:rsidR="00481EDD" w:rsidRPr="00274A27">
        <w:rPr>
          <w:rFonts w:ascii="Georgia" w:hAnsi="Georgia"/>
          <w:b w:val="0"/>
          <w:sz w:val="24"/>
          <w:szCs w:val="24"/>
        </w:rPr>
        <w:t xml:space="preserve"> can hide for years in </w:t>
      </w:r>
      <w:r w:rsidRPr="00274A27">
        <w:rPr>
          <w:rFonts w:ascii="Georgia" w:hAnsi="Georgia"/>
          <w:b w:val="0"/>
          <w:sz w:val="24"/>
          <w:szCs w:val="24"/>
        </w:rPr>
        <w:t xml:space="preserve">a </w:t>
      </w:r>
      <w:r w:rsidR="00DA1E40" w:rsidRPr="00274A27">
        <w:rPr>
          <w:rFonts w:ascii="Georgia" w:hAnsi="Georgia"/>
          <w:b w:val="0"/>
          <w:sz w:val="24"/>
          <w:szCs w:val="24"/>
        </w:rPr>
        <w:t>rarely</w:t>
      </w:r>
      <w:r w:rsidR="00DA1E40">
        <w:rPr>
          <w:rFonts w:ascii="Georgia" w:hAnsi="Georgia"/>
          <w:b w:val="0"/>
          <w:sz w:val="24"/>
          <w:szCs w:val="24"/>
        </w:rPr>
        <w:t xml:space="preserve"> </w:t>
      </w:r>
      <w:r w:rsidR="00481EDD" w:rsidRPr="00274A27">
        <w:rPr>
          <w:rFonts w:ascii="Georgia" w:hAnsi="Georgia"/>
          <w:b w:val="0"/>
          <w:sz w:val="24"/>
          <w:szCs w:val="24"/>
        </w:rPr>
        <w:t>executed line of code in a large program.</w:t>
      </w:r>
      <w:r w:rsidRPr="00274A27">
        <w:rPr>
          <w:rFonts w:ascii="Georgia" w:hAnsi="Georgia"/>
          <w:b w:val="0"/>
          <w:sz w:val="24"/>
          <w:szCs w:val="24"/>
        </w:rPr>
        <w:t xml:space="preserve"> </w:t>
      </w:r>
      <w:r w:rsidR="00481EDD" w:rsidRPr="00274A27">
        <w:rPr>
          <w:rFonts w:ascii="Georgia" w:hAnsi="Georgia"/>
          <w:b w:val="0"/>
          <w:sz w:val="24"/>
          <w:szCs w:val="24"/>
        </w:rPr>
        <w:t xml:space="preserve">To create code with fewer bugs, developers use </w:t>
      </w:r>
      <w:r w:rsidR="00481EDD" w:rsidRPr="00274A27">
        <w:rPr>
          <w:rFonts w:ascii="Georgia" w:hAnsi="Georgia"/>
          <w:sz w:val="24"/>
          <w:szCs w:val="24"/>
        </w:rPr>
        <w:t>g</w:t>
      </w:r>
      <w:r w:rsidR="00FE7309" w:rsidRPr="00274A27">
        <w:rPr>
          <w:rFonts w:ascii="Georgia" w:hAnsi="Georgia"/>
          <w:sz w:val="24"/>
          <w:szCs w:val="24"/>
        </w:rPr>
        <w:t>lass box testing</w:t>
      </w:r>
      <w:r w:rsidR="00481EDD" w:rsidRPr="00274A27">
        <w:rPr>
          <w:rFonts w:ascii="Georgia" w:hAnsi="Georgia"/>
          <w:b w:val="0"/>
          <w:sz w:val="24"/>
          <w:szCs w:val="24"/>
        </w:rPr>
        <w:t xml:space="preserve">. That means they </w:t>
      </w:r>
      <w:r w:rsidR="00FE7309" w:rsidRPr="00274A27">
        <w:rPr>
          <w:rFonts w:ascii="Georgia" w:hAnsi="Georgia"/>
          <w:b w:val="0"/>
          <w:sz w:val="24"/>
          <w:szCs w:val="24"/>
        </w:rPr>
        <w:t xml:space="preserve">create a </w:t>
      </w:r>
      <w:r w:rsidR="00FE7309" w:rsidRPr="00274A27">
        <w:rPr>
          <w:rFonts w:ascii="Georgia" w:hAnsi="Georgia"/>
          <w:sz w:val="24"/>
          <w:szCs w:val="24"/>
        </w:rPr>
        <w:t>test suite</w:t>
      </w:r>
      <w:r w:rsidR="00FE7309" w:rsidRPr="00274A27">
        <w:rPr>
          <w:rFonts w:ascii="Georgia" w:hAnsi="Georgia"/>
          <w:b w:val="0"/>
          <w:sz w:val="24"/>
          <w:szCs w:val="24"/>
        </w:rPr>
        <w:t xml:space="preserve"> that will run through every block of code. </w:t>
      </w:r>
      <w:r w:rsidR="00E759C0">
        <w:rPr>
          <w:rFonts w:ascii="Georgia" w:hAnsi="Georgia"/>
          <w:b w:val="0"/>
          <w:sz w:val="24"/>
          <w:szCs w:val="24"/>
        </w:rPr>
        <w:t xml:space="preserve">Some programmers write their test suite first, an approach called </w:t>
      </w:r>
      <w:r w:rsidR="00E759C0" w:rsidRPr="00226CD2">
        <w:rPr>
          <w:rFonts w:ascii="Georgia" w:hAnsi="Georgia"/>
          <w:sz w:val="24"/>
          <w:szCs w:val="24"/>
        </w:rPr>
        <w:t>test-driven design</w:t>
      </w:r>
      <w:r w:rsidR="00E759C0">
        <w:rPr>
          <w:rFonts w:ascii="Georgia" w:hAnsi="Georgia"/>
          <w:b w:val="0"/>
          <w:sz w:val="24"/>
          <w:szCs w:val="24"/>
        </w:rPr>
        <w:t xml:space="preserve"> or </w:t>
      </w:r>
      <w:r w:rsidR="00E759C0" w:rsidRPr="00226CD2">
        <w:rPr>
          <w:rFonts w:ascii="Georgia" w:hAnsi="Georgia"/>
          <w:sz w:val="24"/>
          <w:szCs w:val="24"/>
        </w:rPr>
        <w:t>Extreme Programming (XP)</w:t>
      </w:r>
      <w:r w:rsidR="00E759C0">
        <w:rPr>
          <w:rFonts w:ascii="Georgia" w:hAnsi="Georgia"/>
          <w:b w:val="0"/>
          <w:sz w:val="24"/>
          <w:szCs w:val="24"/>
        </w:rPr>
        <w:t>.</w:t>
      </w:r>
    </w:p>
    <w:p w14:paraId="237C69D0" w14:textId="77777777" w:rsidR="006647DE" w:rsidRPr="00274A27" w:rsidRDefault="006647DE" w:rsidP="006647DE">
      <w:pPr>
        <w:pStyle w:val="ActivitySection"/>
        <w:rPr>
          <w:rFonts w:ascii="Georgia" w:hAnsi="Georgia"/>
          <w:b w:val="0"/>
          <w:sz w:val="24"/>
          <w:szCs w:val="24"/>
        </w:rPr>
      </w:pPr>
    </w:p>
    <w:p w14:paraId="237C69D1" w14:textId="77777777" w:rsidR="00BB4902" w:rsidRPr="006E3AC6" w:rsidRDefault="00C8412F" w:rsidP="00C8412F">
      <w:pPr>
        <w:pStyle w:val="ActivitySection"/>
        <w:ind w:left="810"/>
        <w:rPr>
          <w:rFonts w:ascii="Georgia" w:hAnsi="Georgia"/>
          <w:b w:val="0"/>
          <w:color w:val="00B05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Continuing in your </w:t>
      </w:r>
      <w:r w:rsidRPr="00274A27">
        <w:rPr>
          <w:rFonts w:ascii="Georgia" w:hAnsi="Georgia"/>
          <w:b w:val="0"/>
          <w:i/>
          <w:sz w:val="24"/>
          <w:szCs w:val="24"/>
        </w:rPr>
        <w:t>Python</w:t>
      </w:r>
      <w:r w:rsidRPr="00274A27">
        <w:rPr>
          <w:rFonts w:ascii="Georgia" w:hAnsi="Georgia"/>
          <w:b w:val="0"/>
          <w:sz w:val="24"/>
          <w:szCs w:val="24"/>
        </w:rPr>
        <w:t xml:space="preserve"> file, </w:t>
      </w:r>
      <w:r w:rsidR="002827C5" w:rsidRPr="006E3AC6">
        <w:rPr>
          <w:rFonts w:ascii="Georgia" w:hAnsi="Georgia"/>
          <w:b w:val="0"/>
          <w:color w:val="00B050"/>
          <w:sz w:val="24"/>
          <w:szCs w:val="24"/>
        </w:rPr>
        <w:t>complete this</w:t>
      </w:r>
      <w:r w:rsidR="00BB4902" w:rsidRPr="006E3AC6">
        <w:rPr>
          <w:b w:val="0"/>
          <w:color w:val="00B050"/>
          <w:sz w:val="24"/>
          <w:szCs w:val="24"/>
        </w:rPr>
        <w:t xml:space="preserve"> </w:t>
      </w:r>
      <w:proofErr w:type="spellStart"/>
      <w:r w:rsidR="00210C78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f</w:t>
      </w:r>
      <w:r w:rsidR="00BB4902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ood_id_</w:t>
      </w:r>
      <w:proofErr w:type="gramStart"/>
      <w:r w:rsidR="00BB4902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test</w:t>
      </w:r>
      <w:proofErr w:type="spellEnd"/>
      <w:r w:rsidR="00BB4902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(</w:t>
      </w:r>
      <w:proofErr w:type="gramEnd"/>
      <w:r w:rsidR="00BB4902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)</w:t>
      </w:r>
      <w:r w:rsidR="00210C78" w:rsidRPr="006E3AC6">
        <w:rPr>
          <w:b w:val="0"/>
          <w:color w:val="00B050"/>
          <w:sz w:val="24"/>
          <w:szCs w:val="24"/>
        </w:rPr>
        <w:t xml:space="preserve"> </w:t>
      </w:r>
      <w:r w:rsidR="00210C78" w:rsidRPr="006E3AC6">
        <w:rPr>
          <w:rFonts w:ascii="Georgia" w:hAnsi="Georgia"/>
          <w:b w:val="0"/>
          <w:color w:val="00B050"/>
          <w:sz w:val="24"/>
          <w:szCs w:val="24"/>
        </w:rPr>
        <w:t>t</w:t>
      </w:r>
      <w:r w:rsidR="006647DE" w:rsidRPr="006E3AC6">
        <w:rPr>
          <w:rFonts w:ascii="Georgia" w:hAnsi="Georgia"/>
          <w:b w:val="0"/>
          <w:color w:val="00B050"/>
          <w:sz w:val="24"/>
          <w:szCs w:val="24"/>
        </w:rPr>
        <w:t>hat calls</w:t>
      </w:r>
      <w:r w:rsidR="006647DE" w:rsidRPr="006E3AC6">
        <w:rPr>
          <w:b w:val="0"/>
          <w:color w:val="00B050"/>
          <w:sz w:val="24"/>
          <w:szCs w:val="24"/>
        </w:rPr>
        <w:t xml:space="preserve"> </w:t>
      </w:r>
      <w:proofErr w:type="spellStart"/>
      <w:r w:rsidR="00210C78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f</w:t>
      </w:r>
      <w:r w:rsidR="006647DE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ood_id</w:t>
      </w:r>
      <w:proofErr w:type="spellEnd"/>
      <w:r w:rsidR="006647DE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()</w:t>
      </w:r>
      <w:r w:rsidR="00210C78" w:rsidRPr="006E3AC6">
        <w:rPr>
          <w:b w:val="0"/>
          <w:color w:val="00B050"/>
          <w:sz w:val="24"/>
          <w:szCs w:val="24"/>
        </w:rPr>
        <w:t xml:space="preserve"> </w:t>
      </w:r>
      <w:r w:rsidR="00210C78" w:rsidRPr="006E3AC6">
        <w:rPr>
          <w:rFonts w:ascii="Georgia" w:hAnsi="Georgia"/>
          <w:b w:val="0"/>
          <w:color w:val="00B050"/>
          <w:sz w:val="24"/>
          <w:szCs w:val="24"/>
        </w:rPr>
        <w:t>s</w:t>
      </w:r>
      <w:r w:rsidR="006647DE" w:rsidRPr="006E3AC6">
        <w:rPr>
          <w:rFonts w:ascii="Georgia" w:hAnsi="Georgia"/>
          <w:b w:val="0"/>
          <w:color w:val="00B050"/>
          <w:sz w:val="24"/>
          <w:szCs w:val="24"/>
        </w:rPr>
        <w:t xml:space="preserve">everal times: once for each of the one-line </w:t>
      </w:r>
      <w:r w:rsidRPr="006E3AC6">
        <w:rPr>
          <w:rFonts w:ascii="Georgia" w:hAnsi="Georgia"/>
          <w:b w:val="0"/>
          <w:color w:val="00B050"/>
          <w:sz w:val="24"/>
          <w:szCs w:val="24"/>
        </w:rPr>
        <w:t xml:space="preserve">blocks at lines </w:t>
      </w:r>
      <w:r w:rsidR="002166B4" w:rsidRPr="006E3AC6">
        <w:rPr>
          <w:rFonts w:ascii="Georgia" w:hAnsi="Georgia"/>
          <w:b w:val="0"/>
          <w:color w:val="00B050"/>
          <w:sz w:val="24"/>
          <w:szCs w:val="24"/>
        </w:rPr>
        <w:t>15, 17, 20, and 22</w:t>
      </w:r>
      <w:r w:rsidR="00FF52B1" w:rsidRPr="006E3AC6">
        <w:rPr>
          <w:rFonts w:ascii="Georgia" w:hAnsi="Georgia"/>
          <w:b w:val="0"/>
          <w:color w:val="00B050"/>
          <w:sz w:val="24"/>
          <w:szCs w:val="24"/>
        </w:rPr>
        <w:t>.</w:t>
      </w:r>
    </w:p>
    <w:p w14:paraId="237C69D2" w14:textId="77777777" w:rsidR="00274A27" w:rsidRDefault="00274A27" w:rsidP="00C8412F">
      <w:pPr>
        <w:pStyle w:val="ActivitySection"/>
        <w:ind w:left="810"/>
        <w:rPr>
          <w:rFonts w:ascii="Georgia" w:hAnsi="Georgia"/>
          <w:b w:val="0"/>
          <w:sz w:val="24"/>
          <w:szCs w:val="24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274A27" w:rsidRPr="0052403D" w14:paraId="237C69F5" w14:textId="77777777" w:rsidTr="00226CD2">
        <w:trPr>
          <w:trHeight w:val="675"/>
        </w:trPr>
        <w:tc>
          <w:tcPr>
            <w:tcW w:w="558" w:type="dxa"/>
            <w:shd w:val="clear" w:color="auto" w:fill="F2F2F2" w:themeFill="background1" w:themeFillShade="F2"/>
          </w:tcPr>
          <w:p w14:paraId="237C69D3" w14:textId="77777777" w:rsidR="00274A27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14:paraId="237C69D4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14:paraId="237C69D5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  <w:p w14:paraId="237C69D6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27</w:t>
            </w:r>
          </w:p>
          <w:p w14:paraId="237C69D7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14:paraId="237C69D8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29</w:t>
            </w:r>
          </w:p>
          <w:p w14:paraId="237C69D9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30</w:t>
            </w:r>
          </w:p>
          <w:p w14:paraId="237C69DA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31</w:t>
            </w:r>
          </w:p>
          <w:p w14:paraId="237C69DB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32</w:t>
            </w:r>
          </w:p>
          <w:p w14:paraId="237C69DC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33</w:t>
            </w:r>
          </w:p>
          <w:p w14:paraId="237C69DD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34</w:t>
            </w:r>
          </w:p>
          <w:p w14:paraId="237C69DE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35</w:t>
            </w:r>
          </w:p>
          <w:p w14:paraId="237C69DF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36</w:t>
            </w:r>
          </w:p>
          <w:p w14:paraId="237C69E0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37</w:t>
            </w:r>
          </w:p>
          <w:p w14:paraId="237C69E1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38</w:t>
            </w:r>
          </w:p>
          <w:p w14:paraId="237C69E2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39</w:t>
            </w:r>
          </w:p>
          <w:p w14:paraId="237C69E3" w14:textId="77777777" w:rsidR="00B23616" w:rsidRPr="00274A27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40</w:t>
            </w:r>
          </w:p>
        </w:tc>
        <w:tc>
          <w:tcPr>
            <w:tcW w:w="7337" w:type="dxa"/>
          </w:tcPr>
          <w:p w14:paraId="237C69E4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def </w:t>
            </w:r>
            <w:proofErr w:type="spellStart"/>
            <w:r w:rsidRPr="00226CD2">
              <w:rPr>
                <w:rFonts w:ascii="Courier New" w:hAnsi="Courier New" w:cs="Courier New"/>
                <w:sz w:val="18"/>
                <w:szCs w:val="18"/>
              </w:rPr>
              <w:t>food_id_</w:t>
            </w:r>
            <w:proofErr w:type="gramStart"/>
            <w:r w:rsidRPr="00226CD2">
              <w:rPr>
                <w:rFonts w:ascii="Courier New" w:hAnsi="Courier New" w:cs="Courier New"/>
                <w:sz w:val="18"/>
                <w:szCs w:val="18"/>
              </w:rPr>
              <w:t>test</w:t>
            </w:r>
            <w:proofErr w:type="spellEnd"/>
            <w:r w:rsidRPr="00226CD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26CD2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14:paraId="237C69E5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''' Unit test for </w:t>
            </w:r>
            <w:proofErr w:type="spellStart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food_id</w:t>
            </w:r>
            <w:proofErr w:type="spellEnd"/>
          </w:p>
          <w:p w14:paraId="237C69E6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returns True if good, returns False and prints error if not good</w:t>
            </w:r>
          </w:p>
          <w:p w14:paraId="237C69E7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</w:p>
          <w:p w14:paraId="237C69E8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works = 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>True</w:t>
            </w:r>
          </w:p>
          <w:p w14:paraId="237C69E9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226CD2">
              <w:rPr>
                <w:rFonts w:ascii="Courier New" w:hAnsi="Courier New" w:cs="Courier New"/>
                <w:sz w:val="18"/>
                <w:szCs w:val="18"/>
              </w:rPr>
              <w:t>food_id</w:t>
            </w:r>
            <w:proofErr w:type="spellEnd"/>
            <w:r w:rsidRPr="00226CD2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'orange'</w:t>
            </w:r>
            <w:proofErr w:type="gramStart"/>
            <w:r w:rsidRPr="00226CD2">
              <w:rPr>
                <w:rFonts w:ascii="Courier New" w:hAnsi="Courier New" w:cs="Courier New"/>
                <w:sz w:val="18"/>
                <w:szCs w:val="18"/>
              </w:rPr>
              <w:t>) !</w:t>
            </w:r>
            <w:proofErr w:type="gramEnd"/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'Citrus</w:t>
            </w:r>
            <w:r w:rsidR="00B23616">
              <w:rPr>
                <w:rFonts w:ascii="Courier New" w:hAnsi="Courier New" w:cs="Courier New"/>
                <w:color w:val="C00000"/>
                <w:sz w:val="18"/>
                <w:szCs w:val="18"/>
              </w:rPr>
              <w:t>,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Fruit'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EA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works =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'orange bug in food </w:t>
            </w:r>
            <w:proofErr w:type="gramStart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id(</w:t>
            </w:r>
            <w:proofErr w:type="gramEnd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)'</w:t>
            </w:r>
          </w:p>
          <w:p w14:paraId="237C69EB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226CD2">
              <w:rPr>
                <w:rFonts w:ascii="Courier New" w:hAnsi="Courier New" w:cs="Courier New"/>
                <w:sz w:val="18"/>
                <w:szCs w:val="18"/>
              </w:rPr>
              <w:t>food_id</w:t>
            </w:r>
            <w:proofErr w:type="spellEnd"/>
            <w:r w:rsidRPr="00226CD2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'banana'</w:t>
            </w:r>
            <w:proofErr w:type="gramStart"/>
            <w:r w:rsidRPr="00226CD2">
              <w:rPr>
                <w:rFonts w:ascii="Courier New" w:hAnsi="Courier New" w:cs="Courier New"/>
                <w:sz w:val="18"/>
                <w:szCs w:val="18"/>
              </w:rPr>
              <w:t>) !</w:t>
            </w:r>
            <w:proofErr w:type="gramEnd"/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B23616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NOT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Citrus</w:t>
            </w:r>
            <w:r w:rsidR="00B23616">
              <w:rPr>
                <w:rFonts w:ascii="Courier New" w:hAnsi="Courier New" w:cs="Courier New"/>
                <w:color w:val="C00000"/>
                <w:sz w:val="18"/>
                <w:szCs w:val="18"/>
              </w:rPr>
              <w:t>, Fruit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EC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works =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'banana bug in </w:t>
            </w:r>
            <w:proofErr w:type="spellStart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food_</w:t>
            </w:r>
            <w:proofErr w:type="gramStart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id</w:t>
            </w:r>
            <w:proofErr w:type="spellEnd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(</w:t>
            </w:r>
            <w:proofErr w:type="gramEnd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)' </w:t>
            </w:r>
          </w:p>
          <w:p w14:paraId="237C69ED" w14:textId="77777777" w:rsidR="00B23616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23616" w:rsidRPr="00226CD2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Add tests</w:t>
            </w:r>
            <w:r w:rsidR="00B2361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 xml:space="preserve"> so that all lines of code are visited during test</w:t>
            </w:r>
          </w:p>
          <w:p w14:paraId="237C69EE" w14:textId="77777777" w:rsidR="00B23616" w:rsidRDefault="00B23616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</w:t>
            </w:r>
          </w:p>
          <w:p w14:paraId="237C69EF" w14:textId="77777777" w:rsidR="002827C5" w:rsidRPr="00226CD2" w:rsidRDefault="00B23616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</w:t>
            </w:r>
            <w:r w:rsidR="002827C5" w:rsidRPr="00226CD2">
              <w:rPr>
                <w:rFonts w:ascii="Courier New" w:hAnsi="Courier New" w:cs="Courier New"/>
                <w:sz w:val="18"/>
                <w:szCs w:val="18"/>
              </w:rPr>
              <w:t xml:space="preserve">if works == </w:t>
            </w:r>
            <w:r w:rsidR="002827C5"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>True</w:t>
            </w:r>
            <w:r w:rsidR="002827C5"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F0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226CD2">
              <w:rPr>
                <w:rFonts w:ascii="Courier New" w:hAnsi="Courier New" w:cs="Courier New"/>
                <w:sz w:val="18"/>
                <w:szCs w:val="18"/>
              </w:rPr>
              <w:t>print</w:t>
            </w:r>
            <w:r w:rsidR="004E3C9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"All good!"</w:t>
            </w:r>
            <w:r w:rsidR="004E3C9B">
              <w:rPr>
                <w:rFonts w:ascii="Courier New" w:hAnsi="Courier New" w:cs="Courier New"/>
                <w:color w:val="C00000"/>
                <w:sz w:val="18"/>
                <w:szCs w:val="18"/>
              </w:rPr>
              <w:t>)</w:t>
            </w:r>
          </w:p>
          <w:p w14:paraId="237C69F1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return 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>True</w:t>
            </w:r>
          </w:p>
          <w:p w14:paraId="237C69F2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else:</w:t>
            </w:r>
          </w:p>
          <w:p w14:paraId="237C69F3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print</w:t>
            </w:r>
            <w:r w:rsidR="003E4167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0241E5">
              <w:rPr>
                <w:rFonts w:ascii="Courier New" w:hAnsi="Courier New" w:cs="Courier New"/>
                <w:sz w:val="18"/>
                <w:szCs w:val="18"/>
              </w:rPr>
              <w:t>works</w:t>
            </w:r>
            <w:r w:rsidR="003E416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37C69F4" w14:textId="77777777" w:rsidR="002827C5" w:rsidRPr="00274A27" w:rsidRDefault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return 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>False</w:t>
            </w:r>
          </w:p>
        </w:tc>
      </w:tr>
    </w:tbl>
    <w:p w14:paraId="237C69F6" w14:textId="77777777" w:rsidR="00274A27" w:rsidRDefault="00274A27" w:rsidP="00C8412F">
      <w:pPr>
        <w:pStyle w:val="ActivitySection"/>
        <w:ind w:left="810"/>
        <w:rPr>
          <w:b w:val="0"/>
          <w:sz w:val="24"/>
          <w:szCs w:val="24"/>
        </w:rPr>
      </w:pPr>
    </w:p>
    <w:p w14:paraId="237C69F7" w14:textId="77777777" w:rsidR="00BB4902" w:rsidRPr="00274A27" w:rsidRDefault="00BB4902" w:rsidP="00BB490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spellStart"/>
      <w:r w:rsidRPr="00274A27">
        <w:rPr>
          <w:rFonts w:ascii="Courier New" w:hAnsi="Courier New" w:cs="Courier New"/>
          <w:sz w:val="22"/>
          <w:szCs w:val="22"/>
        </w:rPr>
        <w:t>food_id_</w:t>
      </w:r>
      <w:proofErr w:type="gramStart"/>
      <w:r w:rsidRPr="00274A27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274A27">
        <w:rPr>
          <w:rFonts w:ascii="Courier New" w:hAnsi="Courier New" w:cs="Courier New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sz w:val="22"/>
          <w:szCs w:val="22"/>
        </w:rPr>
        <w:t>)</w:t>
      </w:r>
    </w:p>
    <w:p w14:paraId="237C69F8" w14:textId="77777777" w:rsidR="00BB4902" w:rsidRDefault="00B23616" w:rsidP="00BB490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All good!</w:t>
      </w:r>
    </w:p>
    <w:p w14:paraId="237C69F9" w14:textId="77777777" w:rsidR="00B23616" w:rsidRPr="00274A27" w:rsidRDefault="00B23616" w:rsidP="00BB490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 w:themeColor="text1"/>
          <w:sz w:val="22"/>
          <w:szCs w:val="22"/>
        </w:rPr>
        <w:t>Out[</w:t>
      </w:r>
      <w:proofErr w:type="gramEnd"/>
      <w:r>
        <w:rPr>
          <w:rFonts w:ascii="Courier New" w:hAnsi="Courier New" w:cs="Courier New"/>
          <w:color w:val="000000" w:themeColor="text1"/>
          <w:sz w:val="22"/>
          <w:szCs w:val="22"/>
        </w:rPr>
        <w:t>]: True</w:t>
      </w:r>
    </w:p>
    <w:p w14:paraId="237C69FA" w14:textId="77777777" w:rsidR="00E531DF" w:rsidRDefault="00E531DF" w:rsidP="00637DA8">
      <w:pPr>
        <w:ind w:left="450"/>
        <w:rPr>
          <w:b/>
        </w:rPr>
      </w:pPr>
    </w:p>
    <w:p w14:paraId="237C69FB" w14:textId="77777777" w:rsidR="00A3710A" w:rsidRPr="00235321" w:rsidRDefault="00A3710A" w:rsidP="00637DA8">
      <w:pPr>
        <w:pStyle w:val="ListParagraph"/>
        <w:numPr>
          <w:ilvl w:val="0"/>
          <w:numId w:val="25"/>
        </w:numPr>
        <w:rPr>
          <w:color w:val="00B050"/>
        </w:rPr>
      </w:pPr>
      <w:r w:rsidRPr="00235321">
        <w:rPr>
          <w:rFonts w:ascii="Georgia" w:hAnsi="Georgia"/>
          <w:color w:val="00B050"/>
        </w:rPr>
        <w:t>Define</w:t>
      </w:r>
      <w:r w:rsidR="00637DA8" w:rsidRPr="00235321">
        <w:rPr>
          <w:rFonts w:ascii="Georgia" w:hAnsi="Georgia"/>
          <w:color w:val="00B050"/>
        </w:rPr>
        <w:t xml:space="preserve"> a function</w:t>
      </w:r>
      <w:r w:rsidR="00637DA8" w:rsidRPr="00235321">
        <w:rPr>
          <w:color w:val="00B050"/>
        </w:rPr>
        <w:t xml:space="preserve"> </w:t>
      </w:r>
      <w:r w:rsidR="00210C78"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f</w:t>
      </w:r>
      <w:r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(x)</w:t>
      </w:r>
      <w:r w:rsidR="00210C78" w:rsidRPr="00235321">
        <w:rPr>
          <w:color w:val="00B050"/>
        </w:rPr>
        <w:t xml:space="preserve"> </w:t>
      </w:r>
      <w:r w:rsidR="00210C78" w:rsidRPr="00235321">
        <w:rPr>
          <w:rFonts w:ascii="Georgia" w:hAnsi="Georgia"/>
          <w:color w:val="00B050"/>
        </w:rPr>
        <w:t>t</w:t>
      </w:r>
      <w:r w:rsidR="00637DA8" w:rsidRPr="00235321">
        <w:rPr>
          <w:rFonts w:ascii="Georgia" w:hAnsi="Georgia"/>
          <w:color w:val="00B050"/>
        </w:rPr>
        <w:t xml:space="preserve">hat implements this </w:t>
      </w:r>
      <w:r w:rsidR="00637DA8" w:rsidRPr="00235321">
        <w:rPr>
          <w:rFonts w:ascii="Georgia" w:hAnsi="Georgia"/>
          <w:b/>
          <w:color w:val="00B050"/>
        </w:rPr>
        <w:t>flow chart</w:t>
      </w:r>
      <w:r w:rsidR="000346D2" w:rsidRPr="00235321">
        <w:rPr>
          <w:rFonts w:ascii="Georgia" w:hAnsi="Georgia"/>
          <w:color w:val="00B050"/>
        </w:rPr>
        <w:t>. A flow chart is another way to represent an algorithm; input and output are in rectangles, and branching decisions are in diamonds.</w:t>
      </w:r>
      <w:r w:rsidRPr="00235321">
        <w:rPr>
          <w:rFonts w:ascii="Georgia" w:hAnsi="Georgia"/>
          <w:color w:val="00B050"/>
        </w:rPr>
        <w:t xml:space="preserve"> The exercise illustrates the </w:t>
      </w:r>
      <w:r w:rsidR="00274A27"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%</w:t>
      </w:r>
      <w:r w:rsidRPr="00235321">
        <w:rPr>
          <w:rFonts w:ascii="Georgia" w:hAnsi="Georgia"/>
          <w:color w:val="00B050"/>
        </w:rPr>
        <w:t xml:space="preserve"> operator, which </w:t>
      </w:r>
      <w:r w:rsidR="00E570EA" w:rsidRPr="00235321">
        <w:rPr>
          <w:rFonts w:ascii="Georgia" w:hAnsi="Georgia"/>
          <w:color w:val="00B050"/>
        </w:rPr>
        <w:t>identifies</w:t>
      </w:r>
      <w:r w:rsidRPr="00235321">
        <w:rPr>
          <w:rFonts w:ascii="Georgia" w:hAnsi="Georgia"/>
          <w:color w:val="00B050"/>
        </w:rPr>
        <w:t xml:space="preserve"> the remainder after division. </w:t>
      </w:r>
      <w:r w:rsidR="00B23616" w:rsidRPr="00235321">
        <w:rPr>
          <w:rFonts w:ascii="Georgia" w:hAnsi="Georgia"/>
          <w:color w:val="00B050"/>
        </w:rPr>
        <w:t>As an example,</w:t>
      </w:r>
      <w:r w:rsidRPr="00235321">
        <w:rPr>
          <w:color w:val="00B050"/>
        </w:rPr>
        <w:t xml:space="preserve"> </w:t>
      </w:r>
      <w:r w:rsidR="00210C78"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1</w:t>
      </w:r>
      <w:r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 xml:space="preserve">3 % </w:t>
      </w:r>
      <w:r w:rsidR="00210C78"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4</w:t>
      </w:r>
      <w:r w:rsidRPr="00235321">
        <w:rPr>
          <w:color w:val="00B050"/>
        </w:rPr>
        <w:t xml:space="preserve"> </w:t>
      </w:r>
      <w:r w:rsidRPr="00235321">
        <w:rPr>
          <w:rFonts w:ascii="Georgia" w:hAnsi="Georgia"/>
          <w:color w:val="00B050"/>
        </w:rPr>
        <w:t>is 1, since 13</w:t>
      </w:r>
      <w:r w:rsidRPr="00235321">
        <w:rPr>
          <w:rFonts w:ascii="Georgia" w:hAnsi="Georgia" w:cs="Arial"/>
          <w:color w:val="00B050"/>
        </w:rPr>
        <w:t>÷</w:t>
      </w:r>
      <w:r w:rsidRPr="00235321">
        <w:rPr>
          <w:rFonts w:ascii="Georgia" w:hAnsi="Georgia"/>
          <w:color w:val="00B050"/>
        </w:rPr>
        <w:t xml:space="preserve"> 4 is 3 remainder 1.</w:t>
      </w:r>
    </w:p>
    <w:p w14:paraId="237C69FC" w14:textId="77777777" w:rsidR="00637DA8" w:rsidRPr="00637DA8" w:rsidRDefault="00A3710A" w:rsidP="00A3710A">
      <w:pPr>
        <w:pStyle w:val="ListParagraph"/>
        <w:ind w:left="810"/>
      </w:pPr>
      <w:r>
        <w:t xml:space="preserve"> </w:t>
      </w:r>
    </w:p>
    <w:p w14:paraId="237C69FD" w14:textId="77777777" w:rsidR="00637DA8" w:rsidRDefault="00A3710A" w:rsidP="00A3710A">
      <w:pPr>
        <w:pStyle w:val="ListParagraph"/>
        <w:ind w:left="810"/>
        <w:jc w:val="center"/>
        <w:rPr>
          <w:b/>
        </w:rPr>
      </w:pPr>
      <w:r>
        <w:rPr>
          <w:noProof/>
        </w:rPr>
        <w:drawing>
          <wp:inline distT="0" distB="0" distL="0" distR="0" wp14:anchorId="237C6A85" wp14:editId="237C6A86">
            <wp:extent cx="4065298" cy="294994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298" cy="29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69FE" w14:textId="77777777" w:rsidR="00A3710A" w:rsidRPr="00274A27" w:rsidRDefault="00A3710A" w:rsidP="00A3710A">
      <w:pPr>
        <w:pStyle w:val="ListParagraph"/>
        <w:ind w:left="810"/>
        <w:jc w:val="center"/>
        <w:rPr>
          <w:rFonts w:ascii="Courier New" w:hAnsi="Courier New" w:cs="Courier New"/>
          <w:b/>
        </w:rPr>
      </w:pPr>
    </w:p>
    <w:p w14:paraId="237C69FF" w14:textId="77777777" w:rsidR="00A3710A" w:rsidRPr="00274A27" w:rsidRDefault="00A3710A" w:rsidP="00A3710A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8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gramStart"/>
      <w:r w:rsidRPr="00274A27">
        <w:rPr>
          <w:rFonts w:ascii="Courier New" w:hAnsi="Courier New" w:cs="Courier New"/>
          <w:color w:val="000080"/>
          <w:sz w:val="22"/>
          <w:szCs w:val="22"/>
        </w:rPr>
        <w:t>f(</w:t>
      </w:r>
      <w:proofErr w:type="gramEnd"/>
      <w:r w:rsidRPr="00274A27">
        <w:rPr>
          <w:rFonts w:ascii="Courier New" w:hAnsi="Courier New" w:cs="Courier New"/>
          <w:color w:val="000080"/>
          <w:sz w:val="22"/>
          <w:szCs w:val="22"/>
        </w:rPr>
        <w:t>12)</w:t>
      </w:r>
    </w:p>
    <w:p w14:paraId="237C6A00" w14:textId="77777777" w:rsidR="00A3710A" w:rsidRPr="00274A27" w:rsidRDefault="004E3C9B" w:rsidP="00A3710A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80"/>
          <w:sz w:val="22"/>
          <w:szCs w:val="22"/>
        </w:rPr>
      </w:pPr>
      <w:r>
        <w:rPr>
          <w:rFonts w:ascii="Courier New" w:hAnsi="Courier New" w:cs="Courier New"/>
          <w:color w:val="000080"/>
          <w:sz w:val="22"/>
          <w:szCs w:val="22"/>
        </w:rPr>
        <w:t>'The number is a m</w:t>
      </w:r>
      <w:r w:rsidR="00A3710A" w:rsidRPr="00274A27">
        <w:rPr>
          <w:rFonts w:ascii="Courier New" w:hAnsi="Courier New" w:cs="Courier New"/>
          <w:color w:val="000080"/>
          <w:sz w:val="22"/>
          <w:szCs w:val="22"/>
        </w:rPr>
        <w:t>ultiple of 6.</w:t>
      </w:r>
      <w:r w:rsidR="00B23616">
        <w:rPr>
          <w:rFonts w:ascii="Courier New" w:hAnsi="Courier New" w:cs="Courier New"/>
          <w:color w:val="000080"/>
          <w:sz w:val="22"/>
          <w:szCs w:val="22"/>
        </w:rPr>
        <w:t>'</w:t>
      </w:r>
    </w:p>
    <w:p w14:paraId="237C6A01" w14:textId="77777777" w:rsidR="00A3710A" w:rsidRDefault="00A3710A" w:rsidP="00A3710A">
      <w:pPr>
        <w:pStyle w:val="ListParagraph"/>
        <w:ind w:left="810"/>
        <w:jc w:val="center"/>
        <w:rPr>
          <w:b/>
        </w:rPr>
      </w:pPr>
    </w:p>
    <w:p w14:paraId="237C6A02" w14:textId="77777777" w:rsidR="00B23616" w:rsidRPr="007511B0" w:rsidRDefault="00B23616" w:rsidP="00226CD2">
      <w:pPr>
        <w:pStyle w:val="ListParagraph"/>
        <w:numPr>
          <w:ilvl w:val="0"/>
          <w:numId w:val="25"/>
        </w:numPr>
        <w:rPr>
          <w:rFonts w:ascii="Georgia" w:hAnsi="Georgia"/>
          <w:color w:val="00B050"/>
        </w:rPr>
      </w:pPr>
      <w:r w:rsidRPr="007511B0">
        <w:rPr>
          <w:rFonts w:ascii="Georgia" w:hAnsi="Georgia"/>
          <w:color w:val="00B050"/>
        </w:rPr>
        <w:t xml:space="preserve">What </w:t>
      </w:r>
      <w:r w:rsidR="00B63256" w:rsidRPr="007511B0">
        <w:rPr>
          <w:rFonts w:ascii="Georgia" w:hAnsi="Georgia"/>
          <w:color w:val="00B050"/>
        </w:rPr>
        <w:t xml:space="preserve">set of </w:t>
      </w:r>
      <w:r w:rsidRPr="007511B0">
        <w:rPr>
          <w:rFonts w:ascii="Georgia" w:hAnsi="Georgia"/>
          <w:color w:val="00B050"/>
        </w:rPr>
        <w:t>test cases could you use to visit all the code?</w:t>
      </w:r>
    </w:p>
    <w:p w14:paraId="3DABFC22" w14:textId="629AA21E" w:rsidR="00E41D69" w:rsidRPr="00CD5CEB" w:rsidRDefault="00E41D69" w:rsidP="00E41D69">
      <w:pPr>
        <w:pStyle w:val="ActivityNumbers"/>
        <w:numPr>
          <w:ilvl w:val="0"/>
          <w:numId w:val="0"/>
        </w:numPr>
        <w:ind w:left="81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r w:rsidR="000E1797">
        <w:rPr>
          <w:rFonts w:ascii="Georgia" w:hAnsi="Georgia"/>
          <w:b/>
          <w:color w:val="00B0F0"/>
        </w:rPr>
        <w:t xml:space="preserve">int(x) == x, x % 2 == 0, x % 3 == 0 </w:t>
      </w:r>
    </w:p>
    <w:p w14:paraId="237C6A03" w14:textId="77777777" w:rsidR="00432C1E" w:rsidRDefault="00432C1E" w:rsidP="00432C1E">
      <w:pPr>
        <w:pStyle w:val="ListParagraph"/>
        <w:ind w:left="810"/>
        <w:rPr>
          <w:rFonts w:ascii="Georgia" w:hAnsi="Georgia"/>
        </w:rPr>
      </w:pPr>
    </w:p>
    <w:p w14:paraId="237C6A04" w14:textId="77777777" w:rsidR="00B23616" w:rsidRDefault="00B23616" w:rsidP="000C7A23">
      <w:pPr>
        <w:rPr>
          <w:rFonts w:ascii="Georgia" w:hAnsi="Georgia"/>
          <w:b/>
        </w:rPr>
      </w:pPr>
    </w:p>
    <w:p w14:paraId="237C6A05" w14:textId="77777777" w:rsidR="000C7A23" w:rsidRPr="00883E68" w:rsidRDefault="000C7A23" w:rsidP="000C7A23">
      <w:pPr>
        <w:rPr>
          <w:b/>
        </w:rPr>
      </w:pPr>
      <w:r w:rsidRPr="00274A27">
        <w:rPr>
          <w:rFonts w:ascii="Georgia" w:hAnsi="Georgia"/>
          <w:b/>
        </w:rPr>
        <w:t xml:space="preserve">Part </w:t>
      </w:r>
      <w:r w:rsidR="008535EF" w:rsidRPr="00274A27">
        <w:rPr>
          <w:rFonts w:ascii="Georgia" w:hAnsi="Georgia"/>
          <w:b/>
        </w:rPr>
        <w:t>II</w:t>
      </w:r>
      <w:r w:rsidRPr="00274A27">
        <w:rPr>
          <w:rFonts w:ascii="Georgia" w:hAnsi="Georgia"/>
          <w:b/>
        </w:rPr>
        <w:t>: The</w:t>
      </w:r>
      <w:r w:rsidRPr="00E531DF">
        <w:rPr>
          <w:b/>
        </w:rPr>
        <w:t xml:space="preserve"> </w:t>
      </w:r>
      <w:proofErr w:type="spellStart"/>
      <w:r w:rsidR="00210C78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r</w:t>
      </w:r>
      <w:r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aw_</w:t>
      </w:r>
      <w:proofErr w:type="gramStart"/>
      <w:r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input</w:t>
      </w:r>
      <w:proofErr w:type="spellEnd"/>
      <w:r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proofErr w:type="gramEnd"/>
      <w:r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10C78" w:rsidRPr="00274A27">
        <w:rPr>
          <w:rFonts w:ascii="Georgia" w:hAnsi="Georgia"/>
          <w:b/>
        </w:rPr>
        <w:t xml:space="preserve"> f</w:t>
      </w:r>
      <w:r w:rsidRPr="00274A27">
        <w:rPr>
          <w:rFonts w:ascii="Georgia" w:hAnsi="Georgia"/>
          <w:b/>
        </w:rPr>
        <w:t>unction</w:t>
      </w:r>
      <w:r w:rsidR="00E759C0">
        <w:rPr>
          <w:rFonts w:ascii="Georgia" w:hAnsi="Georgia"/>
          <w:b/>
        </w:rPr>
        <w:t xml:space="preserve">, type casting, and print() from </w:t>
      </w:r>
      <w:r w:rsidR="00E759C0" w:rsidRPr="00850CA3">
        <w:rPr>
          <w:rFonts w:ascii="Georgia" w:hAnsi="Georgia"/>
          <w:b/>
          <w:i/>
        </w:rPr>
        <w:t>Python</w:t>
      </w:r>
      <w:r w:rsidR="00E759C0">
        <w:rPr>
          <w:rFonts w:ascii="Georgia" w:hAnsi="Georgia"/>
          <w:b/>
        </w:rPr>
        <w:t xml:space="preserve"> 3</w:t>
      </w:r>
    </w:p>
    <w:p w14:paraId="237C6A06" w14:textId="77777777" w:rsidR="000C7A23" w:rsidRPr="00274A27" w:rsidRDefault="000C7A23" w:rsidP="00C8412F">
      <w:pPr>
        <w:pStyle w:val="ActivitySection"/>
        <w:numPr>
          <w:ilvl w:val="0"/>
          <w:numId w:val="25"/>
        </w:numPr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To get input from the user of a program, we normally use a </w:t>
      </w:r>
      <w:r w:rsidRPr="00274A27">
        <w:rPr>
          <w:rFonts w:ascii="Georgia" w:hAnsi="Georgia"/>
          <w:sz w:val="24"/>
          <w:szCs w:val="24"/>
        </w:rPr>
        <w:t>graphical user interface</w:t>
      </w:r>
      <w:r w:rsidRPr="00274A27">
        <w:rPr>
          <w:rFonts w:ascii="Georgia" w:hAnsi="Georgia"/>
          <w:b w:val="0"/>
          <w:sz w:val="24"/>
          <w:szCs w:val="24"/>
        </w:rPr>
        <w:t xml:space="preserve"> (GUI). That is the subject of Lesson 1.3. Beginners often want a simple way to </w:t>
      </w:r>
      <w:r w:rsidR="00E570EA">
        <w:rPr>
          <w:rFonts w:ascii="Georgia" w:hAnsi="Georgia"/>
          <w:b w:val="0"/>
          <w:sz w:val="24"/>
          <w:szCs w:val="24"/>
        </w:rPr>
        <w:t>obtain</w:t>
      </w:r>
      <w:r w:rsidRPr="00274A27">
        <w:rPr>
          <w:rFonts w:ascii="Georgia" w:hAnsi="Georgia"/>
          <w:b w:val="0"/>
          <w:sz w:val="24"/>
          <w:szCs w:val="24"/>
        </w:rPr>
        <w:t xml:space="preserve"> text input. </w:t>
      </w:r>
      <w:r w:rsidRPr="00274A27">
        <w:rPr>
          <w:rFonts w:ascii="Georgia" w:hAnsi="Georgia"/>
          <w:b w:val="0"/>
          <w:i/>
          <w:sz w:val="24"/>
          <w:szCs w:val="24"/>
        </w:rPr>
        <w:t>Python</w:t>
      </w:r>
      <w:r w:rsidRPr="00274A27">
        <w:rPr>
          <w:rFonts w:ascii="Georgia" w:hAnsi="Georgia"/>
          <w:b w:val="0"/>
          <w:sz w:val="24"/>
          <w:szCs w:val="24"/>
        </w:rPr>
        <w:t xml:space="preserve"> uses the</w:t>
      </w:r>
      <w:r>
        <w:rPr>
          <w:b w:val="0"/>
          <w:sz w:val="24"/>
          <w:szCs w:val="24"/>
        </w:rPr>
        <w:t xml:space="preserve"> </w:t>
      </w:r>
      <w:proofErr w:type="spellStart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raw_input</w:t>
      </w:r>
      <w:proofErr w:type="spellEnd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r w:rsidR="00DA7F5F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prompt</w:t>
      </w:r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 w:rsidRPr="00274A27">
        <w:rPr>
          <w:rFonts w:ascii="Georgia" w:hAnsi="Georgia"/>
        </w:rPr>
        <w:t xml:space="preserve"> </w:t>
      </w:r>
      <w:r w:rsidR="00210C78" w:rsidRPr="00274A27">
        <w:rPr>
          <w:rFonts w:ascii="Georgia" w:hAnsi="Georgia"/>
          <w:b w:val="0"/>
          <w:sz w:val="24"/>
          <w:szCs w:val="24"/>
        </w:rPr>
        <w:t>c</w:t>
      </w:r>
      <w:r w:rsidRPr="00274A27">
        <w:rPr>
          <w:rFonts w:ascii="Georgia" w:hAnsi="Georgia"/>
          <w:b w:val="0"/>
          <w:sz w:val="24"/>
          <w:szCs w:val="24"/>
        </w:rPr>
        <w:t xml:space="preserve">ommand. It has some annoying behavior that we </w:t>
      </w:r>
      <w:proofErr w:type="gramStart"/>
      <w:r w:rsidRPr="00274A27">
        <w:rPr>
          <w:rFonts w:ascii="Georgia" w:hAnsi="Georgia"/>
          <w:b w:val="0"/>
          <w:sz w:val="24"/>
          <w:szCs w:val="24"/>
        </w:rPr>
        <w:t>have to</w:t>
      </w:r>
      <w:proofErr w:type="gramEnd"/>
      <w:r w:rsidRPr="00274A27">
        <w:rPr>
          <w:rFonts w:ascii="Georgia" w:hAnsi="Georgia"/>
          <w:b w:val="0"/>
          <w:sz w:val="24"/>
          <w:szCs w:val="24"/>
        </w:rPr>
        <w:t xml:space="preserve"> deal with for now</w:t>
      </w:r>
      <w:r w:rsidR="00E570EA">
        <w:rPr>
          <w:rFonts w:ascii="Georgia" w:hAnsi="Georgia"/>
          <w:b w:val="0"/>
          <w:sz w:val="24"/>
          <w:szCs w:val="24"/>
        </w:rPr>
        <w:t xml:space="preserve"> </w:t>
      </w:r>
      <w:r w:rsidRPr="00274A27">
        <w:rPr>
          <w:rFonts w:ascii="Georgia" w:hAnsi="Georgia"/>
          <w:b w:val="0"/>
          <w:sz w:val="24"/>
          <w:szCs w:val="24"/>
        </w:rPr>
        <w:t xml:space="preserve">— it always returns a string even </w:t>
      </w:r>
      <w:r w:rsidR="00535922" w:rsidRPr="00274A27">
        <w:rPr>
          <w:rFonts w:ascii="Georgia" w:hAnsi="Georgia"/>
          <w:b w:val="0"/>
          <w:sz w:val="24"/>
          <w:szCs w:val="24"/>
        </w:rPr>
        <w:t>when</w:t>
      </w:r>
      <w:r w:rsidRPr="00274A27">
        <w:rPr>
          <w:rFonts w:ascii="Georgia" w:hAnsi="Georgia"/>
          <w:b w:val="0"/>
          <w:sz w:val="24"/>
          <w:szCs w:val="24"/>
        </w:rPr>
        <w:t xml:space="preserve"> numeric type </w:t>
      </w:r>
      <w:r w:rsidR="00535922" w:rsidRPr="00274A27">
        <w:rPr>
          <w:rFonts w:ascii="Georgia" w:hAnsi="Georgia"/>
          <w:b w:val="0"/>
          <w:sz w:val="24"/>
          <w:szCs w:val="24"/>
        </w:rPr>
        <w:t>is</w:t>
      </w:r>
      <w:r w:rsidRPr="00274A27">
        <w:rPr>
          <w:rFonts w:ascii="Georgia" w:hAnsi="Georgia"/>
          <w:b w:val="0"/>
          <w:sz w:val="24"/>
          <w:szCs w:val="24"/>
        </w:rPr>
        <w:t xml:space="preserve"> a</w:t>
      </w:r>
      <w:r w:rsidR="00535922" w:rsidRPr="00274A27">
        <w:rPr>
          <w:rFonts w:ascii="Georgia" w:hAnsi="Georgia"/>
          <w:b w:val="0"/>
          <w:sz w:val="24"/>
          <w:szCs w:val="24"/>
        </w:rPr>
        <w:t>ppropriate</w:t>
      </w:r>
      <w:r w:rsidR="00E570EA">
        <w:rPr>
          <w:rFonts w:ascii="Georgia" w:hAnsi="Georgia"/>
          <w:b w:val="0"/>
          <w:sz w:val="24"/>
          <w:szCs w:val="24"/>
        </w:rPr>
        <w:t>. In addition</w:t>
      </w:r>
      <w:r w:rsidRPr="00274A27">
        <w:rPr>
          <w:rFonts w:ascii="Georgia" w:hAnsi="Georgia"/>
          <w:b w:val="0"/>
          <w:sz w:val="24"/>
          <w:szCs w:val="24"/>
        </w:rPr>
        <w:t xml:space="preserve"> </w:t>
      </w:r>
      <w:proofErr w:type="spellStart"/>
      <w:r w:rsidRPr="00274A27">
        <w:rPr>
          <w:rFonts w:ascii="Georgia" w:hAnsi="Georgia"/>
          <w:b w:val="0"/>
          <w:sz w:val="24"/>
          <w:szCs w:val="24"/>
        </w:rPr>
        <w:t>iPython</w:t>
      </w:r>
      <w:proofErr w:type="spellEnd"/>
      <w:r w:rsidRPr="00274A27">
        <w:rPr>
          <w:rFonts w:ascii="Georgia" w:hAnsi="Georgia"/>
          <w:b w:val="0"/>
          <w:sz w:val="24"/>
          <w:szCs w:val="24"/>
        </w:rPr>
        <w:t xml:space="preserve"> </w:t>
      </w:r>
      <w:r w:rsidR="00DA7F5F">
        <w:rPr>
          <w:rFonts w:ascii="Georgia" w:hAnsi="Georgia"/>
          <w:b w:val="0"/>
          <w:sz w:val="24"/>
          <w:szCs w:val="24"/>
        </w:rPr>
        <w:t>ignores</w:t>
      </w:r>
      <w:r w:rsidRPr="00274A27">
        <w:rPr>
          <w:rFonts w:ascii="Georgia" w:hAnsi="Georgia"/>
          <w:b w:val="0"/>
          <w:sz w:val="24"/>
          <w:szCs w:val="24"/>
        </w:rPr>
        <w:t xml:space="preserve"> Ctrl-C interrupts </w:t>
      </w:r>
      <w:r w:rsidR="003E4167">
        <w:rPr>
          <w:rFonts w:ascii="Georgia" w:hAnsi="Georgia"/>
          <w:b w:val="0"/>
          <w:sz w:val="24"/>
          <w:szCs w:val="24"/>
        </w:rPr>
        <w:t xml:space="preserve">with </w:t>
      </w:r>
      <w:proofErr w:type="spellStart"/>
      <w:r w:rsidR="003E4167">
        <w:rPr>
          <w:rFonts w:ascii="Georgia" w:hAnsi="Georgia"/>
          <w:b w:val="0"/>
          <w:sz w:val="24"/>
          <w:szCs w:val="24"/>
        </w:rPr>
        <w:t>raw_</w:t>
      </w:r>
      <w:proofErr w:type="gramStart"/>
      <w:r w:rsidR="003E4167">
        <w:rPr>
          <w:rFonts w:ascii="Georgia" w:hAnsi="Georgia"/>
          <w:b w:val="0"/>
          <w:sz w:val="24"/>
          <w:szCs w:val="24"/>
        </w:rPr>
        <w:t>input</w:t>
      </w:r>
      <w:proofErr w:type="spellEnd"/>
      <w:r w:rsidR="003E4167">
        <w:rPr>
          <w:rFonts w:ascii="Georgia" w:hAnsi="Georgia"/>
          <w:b w:val="0"/>
          <w:sz w:val="24"/>
          <w:szCs w:val="24"/>
        </w:rPr>
        <w:t>(</w:t>
      </w:r>
      <w:proofErr w:type="gramEnd"/>
      <w:r w:rsidR="003E4167">
        <w:rPr>
          <w:rFonts w:ascii="Georgia" w:hAnsi="Georgia"/>
          <w:b w:val="0"/>
          <w:sz w:val="24"/>
          <w:szCs w:val="24"/>
        </w:rPr>
        <w:t xml:space="preserve">), </w:t>
      </w:r>
      <w:r w:rsidRPr="00274A27">
        <w:rPr>
          <w:rFonts w:ascii="Georgia" w:hAnsi="Georgia"/>
          <w:b w:val="0"/>
          <w:sz w:val="24"/>
          <w:szCs w:val="24"/>
        </w:rPr>
        <w:t xml:space="preserve">so infinite loops will require restarting the </w:t>
      </w:r>
      <w:r w:rsidRPr="00274A27">
        <w:rPr>
          <w:rFonts w:ascii="Georgia" w:hAnsi="Georgia"/>
          <w:b w:val="0"/>
          <w:i/>
          <w:sz w:val="24"/>
          <w:szCs w:val="24"/>
        </w:rPr>
        <w:t>Python</w:t>
      </w:r>
      <w:r w:rsidRPr="00274A27">
        <w:rPr>
          <w:rFonts w:ascii="Georgia" w:hAnsi="Georgia"/>
          <w:b w:val="0"/>
          <w:sz w:val="24"/>
          <w:szCs w:val="24"/>
        </w:rPr>
        <w:t xml:space="preserve"> kernel</w:t>
      </w:r>
      <w:r w:rsidR="00E570EA">
        <w:rPr>
          <w:rFonts w:ascii="Georgia" w:hAnsi="Georgia"/>
          <w:b w:val="0"/>
          <w:sz w:val="24"/>
          <w:szCs w:val="24"/>
        </w:rPr>
        <w:t>.</w:t>
      </w:r>
      <w:r w:rsidR="00DA7F5F">
        <w:rPr>
          <w:rFonts w:ascii="Georgia" w:hAnsi="Georgia"/>
          <w:b w:val="0"/>
          <w:sz w:val="24"/>
          <w:szCs w:val="24"/>
        </w:rPr>
        <w:t xml:space="preserve"> </w:t>
      </w:r>
      <w:proofErr w:type="gramStart"/>
      <w:r w:rsidR="00E570EA">
        <w:rPr>
          <w:rFonts w:ascii="Georgia" w:hAnsi="Georgia"/>
          <w:b w:val="0"/>
          <w:sz w:val="24"/>
          <w:szCs w:val="24"/>
        </w:rPr>
        <w:t>Finally</w:t>
      </w:r>
      <w:proofErr w:type="gramEnd"/>
      <w:r w:rsidR="00DA7F5F">
        <w:rPr>
          <w:rFonts w:ascii="Georgia" w:hAnsi="Georgia"/>
          <w:b w:val="0"/>
          <w:sz w:val="24"/>
          <w:szCs w:val="24"/>
        </w:rPr>
        <w:t xml:space="preserve"> the prompt doesn't appear until the user starts typing. </w:t>
      </w:r>
      <w:r w:rsidRPr="00274A27">
        <w:rPr>
          <w:rFonts w:ascii="Georgia" w:hAnsi="Georgia"/>
          <w:b w:val="0"/>
          <w:sz w:val="24"/>
          <w:szCs w:val="24"/>
        </w:rPr>
        <w:t>That said, here’s how you use it:</w:t>
      </w:r>
    </w:p>
    <w:p w14:paraId="237C6A07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a = </w:t>
      </w:r>
      <w:proofErr w:type="spellStart"/>
      <w:r w:rsidRPr="00274A27">
        <w:rPr>
          <w:rFonts w:ascii="Courier New" w:hAnsi="Courier New" w:cs="Courier New"/>
          <w:color w:val="00B050"/>
          <w:sz w:val="22"/>
          <w:szCs w:val="22"/>
        </w:rPr>
        <w:t>raw_</w:t>
      </w:r>
      <w:proofErr w:type="gramStart"/>
      <w:r w:rsidRPr="00274A27">
        <w:rPr>
          <w:rFonts w:ascii="Courier New" w:hAnsi="Courier New" w:cs="Courier New"/>
          <w:color w:val="00B050"/>
          <w:sz w:val="22"/>
          <w:szCs w:val="22"/>
        </w:rPr>
        <w:t>input</w:t>
      </w:r>
      <w:proofErr w:type="spellEnd"/>
      <w:r w:rsidRPr="00274A27">
        <w:rPr>
          <w:rFonts w:ascii="Courier New" w:hAnsi="Courier New" w:cs="Courier New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sz w:val="22"/>
          <w:szCs w:val="22"/>
        </w:rPr>
        <w:t>'Give me a number</w:t>
      </w:r>
      <w:r w:rsidR="00322E2E">
        <w:rPr>
          <w:rFonts w:ascii="Courier New" w:hAnsi="Courier New" w:cs="Courier New"/>
          <w:sz w:val="22"/>
          <w:szCs w:val="22"/>
        </w:rPr>
        <w:t xml:space="preserve"> between 5 and 6</w:t>
      </w:r>
      <w:r w:rsidRPr="00274A27">
        <w:rPr>
          <w:rFonts w:ascii="Courier New" w:hAnsi="Courier New" w:cs="Courier New"/>
          <w:sz w:val="22"/>
          <w:szCs w:val="22"/>
        </w:rPr>
        <w:t>: ')</w:t>
      </w:r>
    </w:p>
    <w:p w14:paraId="237C6A08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sz w:val="22"/>
          <w:szCs w:val="22"/>
        </w:rPr>
        <w:t>Give me a number</w:t>
      </w:r>
      <w:r w:rsidR="00322E2E">
        <w:rPr>
          <w:rFonts w:ascii="Courier New" w:hAnsi="Courier New" w:cs="Courier New"/>
          <w:sz w:val="22"/>
          <w:szCs w:val="22"/>
        </w:rPr>
        <w:t xml:space="preserve"> between 5 and 6</w:t>
      </w:r>
      <w:r w:rsidRPr="00274A27">
        <w:rPr>
          <w:rFonts w:ascii="Courier New" w:hAnsi="Courier New" w:cs="Courier New"/>
          <w:sz w:val="22"/>
          <w:szCs w:val="22"/>
        </w:rPr>
        <w:t>: 5</w:t>
      </w:r>
      <w:r w:rsidR="00322E2E">
        <w:rPr>
          <w:rFonts w:ascii="Courier New" w:hAnsi="Courier New" w:cs="Courier New"/>
          <w:sz w:val="22"/>
          <w:szCs w:val="22"/>
        </w:rPr>
        <w:t>.5</w:t>
      </w:r>
    </w:p>
    <w:p w14:paraId="237C6A09" w14:textId="77777777" w:rsidR="000C7A23" w:rsidRPr="00274A27" w:rsidRDefault="00544EB2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Even though the user typed a </w:t>
      </w:r>
      <w:r w:rsidR="00322E2E">
        <w:rPr>
          <w:rFonts w:ascii="Georgia" w:hAnsi="Georgia"/>
          <w:b w:val="0"/>
          <w:sz w:val="24"/>
          <w:szCs w:val="24"/>
        </w:rPr>
        <w:t>number</w:t>
      </w:r>
      <w:r w:rsidRPr="00274A27">
        <w:rPr>
          <w:rFonts w:ascii="Georgia" w:hAnsi="Georgia"/>
          <w:b w:val="0"/>
          <w:sz w:val="24"/>
          <w:szCs w:val="24"/>
        </w:rPr>
        <w:t>,</w:t>
      </w:r>
      <w:r w:rsidR="00894BE0" w:rsidRPr="00274A27">
        <w:rPr>
          <w:rFonts w:ascii="Georgia" w:hAnsi="Georgia"/>
          <w:b w:val="0"/>
          <w:sz w:val="24"/>
          <w:szCs w:val="24"/>
        </w:rPr>
        <w:t xml:space="preserve"> </w:t>
      </w:r>
      <w:proofErr w:type="spellStart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raw_</w:t>
      </w:r>
      <w:proofErr w:type="gramStart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input</w:t>
      </w:r>
      <w:proofErr w:type="spellEnd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 w:rsidRPr="00274A27">
        <w:rPr>
          <w:rFonts w:ascii="Georgia" w:hAnsi="Georgia"/>
        </w:rPr>
        <w:t xml:space="preserve"> </w:t>
      </w:r>
      <w:r w:rsidR="00894BE0" w:rsidRPr="00274A27">
        <w:rPr>
          <w:rFonts w:ascii="Georgia" w:hAnsi="Georgia"/>
          <w:b w:val="0"/>
          <w:sz w:val="24"/>
          <w:szCs w:val="24"/>
        </w:rPr>
        <w:t>return</w:t>
      </w:r>
      <w:r w:rsidR="003E4167">
        <w:rPr>
          <w:rFonts w:ascii="Georgia" w:hAnsi="Georgia"/>
          <w:b w:val="0"/>
          <w:sz w:val="24"/>
          <w:szCs w:val="24"/>
        </w:rPr>
        <w:t>ed</w:t>
      </w:r>
      <w:r w:rsidR="00894BE0" w:rsidRPr="00274A27">
        <w:rPr>
          <w:rFonts w:ascii="Georgia" w:hAnsi="Georgia"/>
          <w:b w:val="0"/>
          <w:sz w:val="24"/>
          <w:szCs w:val="24"/>
        </w:rPr>
        <w:t xml:space="preserve"> </w:t>
      </w:r>
      <w:r w:rsidRPr="00274A27">
        <w:rPr>
          <w:rFonts w:ascii="Georgia" w:hAnsi="Georgia"/>
          <w:b w:val="0"/>
          <w:sz w:val="24"/>
          <w:szCs w:val="24"/>
        </w:rPr>
        <w:t>a string. You can see that as follows.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</w:t>
      </w:r>
    </w:p>
    <w:p w14:paraId="237C6A0A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a</w:t>
      </w:r>
    </w:p>
    <w:p w14:paraId="237C6A0B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 w:rsidRPr="00274A27">
        <w:rPr>
          <w:rFonts w:ascii="Courier New" w:hAnsi="Courier New" w:cs="Courier New"/>
          <w:sz w:val="22"/>
          <w:szCs w:val="22"/>
        </w:rPr>
        <w:t xml:space="preserve"> u'5</w:t>
      </w:r>
      <w:r w:rsidR="00322E2E">
        <w:rPr>
          <w:rFonts w:ascii="Courier New" w:hAnsi="Courier New" w:cs="Courier New"/>
          <w:sz w:val="22"/>
          <w:szCs w:val="22"/>
        </w:rPr>
        <w:t>.5</w:t>
      </w:r>
      <w:r w:rsidRPr="00274A27">
        <w:rPr>
          <w:rFonts w:ascii="Courier New" w:hAnsi="Courier New" w:cs="Courier New"/>
          <w:sz w:val="22"/>
          <w:szCs w:val="22"/>
        </w:rPr>
        <w:t>'</w:t>
      </w:r>
    </w:p>
    <w:p w14:paraId="237C6A0C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</w:p>
    <w:p w14:paraId="237C6A0D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r w:rsidRPr="00274A27">
        <w:rPr>
          <w:rFonts w:ascii="Courier New" w:hAnsi="Courier New" w:cs="Courier New"/>
          <w:color w:val="00B050"/>
          <w:sz w:val="22"/>
          <w:szCs w:val="22"/>
        </w:rPr>
        <w:t>type</w:t>
      </w:r>
      <w:r w:rsidRPr="00274A27">
        <w:rPr>
          <w:rFonts w:ascii="Courier New" w:hAnsi="Courier New" w:cs="Courier New"/>
          <w:sz w:val="22"/>
          <w:szCs w:val="22"/>
        </w:rPr>
        <w:t>(a)</w:t>
      </w:r>
    </w:p>
    <w:p w14:paraId="237C6A0E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sz w:val="22"/>
          <w:szCs w:val="22"/>
        </w:rPr>
        <w:t>unicode</w:t>
      </w:r>
      <w:proofErr w:type="spellEnd"/>
    </w:p>
    <w:p w14:paraId="237C6A0F" w14:textId="77777777" w:rsidR="000C7A23" w:rsidRDefault="000C7A23" w:rsidP="000C7A23">
      <w:pPr>
        <w:pStyle w:val="ActivitySection"/>
        <w:ind w:left="900"/>
        <w:rPr>
          <w:b w:val="0"/>
          <w:sz w:val="24"/>
          <w:szCs w:val="24"/>
        </w:rPr>
      </w:pPr>
    </w:p>
    <w:p w14:paraId="237C6A10" w14:textId="77777777" w:rsidR="000C7A23" w:rsidRPr="00274A27" w:rsidRDefault="002827C5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26CD2">
        <w:rPr>
          <w:rFonts w:ascii="Georgia" w:hAnsi="Georgia"/>
          <w:b w:val="0"/>
          <w:sz w:val="24"/>
          <w:szCs w:val="24"/>
        </w:rPr>
        <w:t xml:space="preserve">The variable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a</w:t>
      </w:r>
      <w:r w:rsidRPr="00226CD2">
        <w:rPr>
          <w:rFonts w:ascii="Georgia" w:hAnsi="Georgia"/>
          <w:b w:val="0"/>
          <w:sz w:val="24"/>
          <w:szCs w:val="24"/>
        </w:rPr>
        <w:t xml:space="preserve"> </w:t>
      </w:r>
      <w:r w:rsidR="004A6FB7">
        <w:rPr>
          <w:rFonts w:ascii="Georgia" w:hAnsi="Georgia"/>
          <w:b w:val="0"/>
          <w:sz w:val="24"/>
          <w:szCs w:val="24"/>
        </w:rPr>
        <w:t>has a variable t</w:t>
      </w:r>
      <w:r w:rsidRPr="00226CD2">
        <w:rPr>
          <w:rFonts w:ascii="Georgia" w:hAnsi="Georgia"/>
          <w:b w:val="0"/>
          <w:sz w:val="24"/>
          <w:szCs w:val="24"/>
        </w:rPr>
        <w:t xml:space="preserve">ype </w:t>
      </w:r>
      <w:r w:rsidR="004A6FB7">
        <w:rPr>
          <w:rFonts w:ascii="Georgia" w:hAnsi="Georgia"/>
          <w:b w:val="0"/>
          <w:sz w:val="24"/>
          <w:szCs w:val="24"/>
        </w:rPr>
        <w:t xml:space="preserve">that is a </w:t>
      </w:r>
      <w:r w:rsidRPr="00226CD2">
        <w:rPr>
          <w:rFonts w:ascii="Georgia" w:hAnsi="Georgia"/>
          <w:b w:val="0"/>
          <w:sz w:val="24"/>
          <w:szCs w:val="24"/>
        </w:rPr>
        <w:t xml:space="preserve">string. Keyboard input might be encoded as a </w:t>
      </w:r>
      <w:proofErr w:type="spellStart"/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unicode</w:t>
      </w:r>
      <w:proofErr w:type="spellEnd"/>
      <w:r w:rsidRPr="00226CD2">
        <w:rPr>
          <w:rFonts w:ascii="Georgia" w:hAnsi="Georgia"/>
          <w:b w:val="0"/>
          <w:sz w:val="24"/>
          <w:szCs w:val="24"/>
        </w:rPr>
        <w:t xml:space="preserve"> type, as shown above</w:t>
      </w:r>
      <w:r w:rsidR="004A6FB7">
        <w:rPr>
          <w:rFonts w:ascii="Georgia" w:hAnsi="Georgia"/>
          <w:b w:val="0"/>
          <w:sz w:val="24"/>
          <w:szCs w:val="24"/>
        </w:rPr>
        <w:t xml:space="preserve">, </w:t>
      </w:r>
      <w:r w:rsidR="00322E2E">
        <w:rPr>
          <w:rFonts w:ascii="Georgia" w:hAnsi="Georgia"/>
          <w:b w:val="0"/>
          <w:sz w:val="24"/>
          <w:szCs w:val="24"/>
        </w:rPr>
        <w:t xml:space="preserve">or as </w:t>
      </w:r>
      <w:r w:rsidR="00322E2E" w:rsidRPr="00927BAF">
        <w:rPr>
          <w:rFonts w:ascii="Georgia" w:hAnsi="Georgia"/>
          <w:b w:val="0"/>
          <w:sz w:val="24"/>
          <w:szCs w:val="24"/>
        </w:rPr>
        <w:t xml:space="preserve">a </w:t>
      </w:r>
      <w:r w:rsidR="00322E2E" w:rsidRPr="00927BAF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str</w:t>
      </w:r>
      <w:r w:rsidR="00322E2E" w:rsidRPr="00927BAF">
        <w:rPr>
          <w:rFonts w:ascii="Georgia" w:hAnsi="Georgia"/>
          <w:b w:val="0"/>
          <w:sz w:val="24"/>
          <w:szCs w:val="24"/>
        </w:rPr>
        <w:t xml:space="preserve"> type</w:t>
      </w:r>
      <w:r w:rsidR="00322E2E">
        <w:rPr>
          <w:rFonts w:ascii="Georgia" w:hAnsi="Georgia"/>
          <w:b w:val="0"/>
          <w:sz w:val="24"/>
          <w:szCs w:val="24"/>
        </w:rPr>
        <w:t xml:space="preserve">, </w:t>
      </w:r>
      <w:r w:rsidR="004A6FB7">
        <w:rPr>
          <w:rFonts w:ascii="Georgia" w:hAnsi="Georgia"/>
          <w:b w:val="0"/>
          <w:sz w:val="24"/>
          <w:szCs w:val="24"/>
        </w:rPr>
        <w:t>but either way, it is a string of characters</w:t>
      </w:r>
      <w:r w:rsidRPr="00226CD2">
        <w:rPr>
          <w:rFonts w:ascii="Georgia" w:hAnsi="Georgia"/>
          <w:b w:val="0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322E2E" w:rsidRPr="00226CD2">
        <w:rPr>
          <w:rFonts w:ascii="Georgia" w:hAnsi="Georgia"/>
          <w:b w:val="0"/>
          <w:sz w:val="24"/>
          <w:szCs w:val="24"/>
        </w:rPr>
        <w:t>(</w:t>
      </w:r>
      <w:r w:rsidR="000C7A23" w:rsidRPr="00274A27">
        <w:rPr>
          <w:rFonts w:ascii="Georgia" w:hAnsi="Georgia"/>
          <w:sz w:val="24"/>
          <w:szCs w:val="24"/>
        </w:rPr>
        <w:t>Unicode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is a set of characters </w:t>
      </w:r>
      <w:r w:rsidR="00322E2E">
        <w:rPr>
          <w:rFonts w:ascii="Georgia" w:hAnsi="Georgia"/>
          <w:b w:val="0"/>
          <w:sz w:val="24"/>
          <w:szCs w:val="24"/>
        </w:rPr>
        <w:t xml:space="preserve">that </w:t>
      </w:r>
      <w:r w:rsidR="000C7A23" w:rsidRPr="00274A27">
        <w:rPr>
          <w:rFonts w:ascii="Georgia" w:hAnsi="Georgia"/>
          <w:b w:val="0"/>
          <w:sz w:val="24"/>
          <w:szCs w:val="24"/>
        </w:rPr>
        <w:t>includ</w:t>
      </w:r>
      <w:r w:rsidR="00322E2E">
        <w:rPr>
          <w:rFonts w:ascii="Georgia" w:hAnsi="Georgia"/>
          <w:b w:val="0"/>
          <w:sz w:val="24"/>
          <w:szCs w:val="24"/>
        </w:rPr>
        <w:t>es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</w:t>
      </w:r>
      <w:proofErr w:type="gramStart"/>
      <w:r w:rsidR="000C7A23" w:rsidRPr="00274A27">
        <w:rPr>
          <w:rFonts w:ascii="Georgia" w:hAnsi="Georgia"/>
          <w:b w:val="0"/>
          <w:sz w:val="24"/>
          <w:szCs w:val="24"/>
        </w:rPr>
        <w:t>all of</w:t>
      </w:r>
      <w:proofErr w:type="gramEnd"/>
      <w:r w:rsidR="000C7A23" w:rsidRPr="00274A27">
        <w:rPr>
          <w:rFonts w:ascii="Georgia" w:hAnsi="Georgia"/>
          <w:b w:val="0"/>
          <w:sz w:val="24"/>
          <w:szCs w:val="24"/>
        </w:rPr>
        <w:t xml:space="preserve"> the world’s written languages. It is encoded with UTF-8, an extension of ASCII. The 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u</w:t>
      </w:r>
      <w:r w:rsidR="00274A27">
        <w:rPr>
          <w:rFonts w:ascii="Georgia" w:hAnsi="Georgia"/>
          <w:b w:val="0"/>
          <w:sz w:val="24"/>
          <w:szCs w:val="24"/>
        </w:rPr>
        <w:t xml:space="preserve"> i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n 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u</w:t>
      </w:r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'5'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indicates that the string returned by the </w:t>
      </w:r>
      <w:proofErr w:type="spellStart"/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r</w:t>
      </w:r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aw_</w:t>
      </w:r>
      <w:proofErr w:type="gramStart"/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input</w:t>
      </w:r>
      <w:proofErr w:type="spellEnd"/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>
        <w:rPr>
          <w:rFonts w:ascii="Georgia" w:hAnsi="Georgia"/>
          <w:b w:val="0"/>
          <w:sz w:val="24"/>
          <w:szCs w:val="24"/>
        </w:rPr>
        <w:t xml:space="preserve"> c</w:t>
      </w:r>
      <w:r w:rsidR="000C7A23" w:rsidRPr="00274A27">
        <w:rPr>
          <w:rFonts w:ascii="Georgia" w:hAnsi="Georgia"/>
          <w:b w:val="0"/>
          <w:sz w:val="24"/>
          <w:szCs w:val="24"/>
        </w:rPr>
        <w:t>ommand is a Unicode string.</w:t>
      </w:r>
      <w:r w:rsidR="00322E2E">
        <w:rPr>
          <w:rFonts w:ascii="Georgia" w:hAnsi="Georgia"/>
          <w:b w:val="0"/>
          <w:sz w:val="24"/>
          <w:szCs w:val="24"/>
        </w:rPr>
        <w:t>)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</w:t>
      </w:r>
    </w:p>
    <w:p w14:paraId="237C6A11" w14:textId="77777777" w:rsidR="000C7A23" w:rsidRPr="00274A27" w:rsidRDefault="000C7A23" w:rsidP="000C7A23">
      <w:pPr>
        <w:pStyle w:val="ActivitySection"/>
        <w:ind w:left="720"/>
        <w:rPr>
          <w:rFonts w:ascii="Georgia" w:hAnsi="Georgia"/>
          <w:sz w:val="24"/>
          <w:szCs w:val="24"/>
        </w:rPr>
      </w:pPr>
    </w:p>
    <w:p w14:paraId="237C6A12" w14:textId="77777777" w:rsidR="000C7A23" w:rsidRPr="00274A27" w:rsidRDefault="000C7A23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To use numeric values from the input, you </w:t>
      </w:r>
      <w:proofErr w:type="gramStart"/>
      <w:r w:rsidRPr="00274A27">
        <w:rPr>
          <w:rFonts w:ascii="Georgia" w:hAnsi="Georgia"/>
          <w:b w:val="0"/>
          <w:sz w:val="24"/>
          <w:szCs w:val="24"/>
        </w:rPr>
        <w:t>have to</w:t>
      </w:r>
      <w:proofErr w:type="gramEnd"/>
      <w:r w:rsidRPr="00274A27">
        <w:rPr>
          <w:rFonts w:ascii="Georgia" w:hAnsi="Georgia"/>
          <w:b w:val="0"/>
          <w:sz w:val="24"/>
          <w:szCs w:val="24"/>
        </w:rPr>
        <w:t xml:space="preserve"> turn the string into an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int</w:t>
      </w:r>
      <w:r w:rsidRPr="00274A27">
        <w:rPr>
          <w:rFonts w:ascii="Georgia" w:hAnsi="Georgia"/>
          <w:b w:val="0"/>
          <w:sz w:val="24"/>
          <w:szCs w:val="24"/>
        </w:rPr>
        <w:t xml:space="preserve"> or a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float</w:t>
      </w:r>
      <w:r w:rsidRPr="00274A27">
        <w:rPr>
          <w:rFonts w:ascii="Georgia" w:hAnsi="Georgia"/>
          <w:b w:val="0"/>
          <w:sz w:val="24"/>
          <w:szCs w:val="24"/>
        </w:rPr>
        <w:t xml:space="preserve">. This will </w:t>
      </w:r>
      <w:r w:rsidRPr="00274A27">
        <w:rPr>
          <w:rFonts w:ascii="Georgia" w:hAnsi="Georgia"/>
          <w:sz w:val="24"/>
          <w:szCs w:val="24"/>
        </w:rPr>
        <w:t>raise an error</w:t>
      </w:r>
      <w:r w:rsidRPr="00274A27">
        <w:rPr>
          <w:rFonts w:ascii="Georgia" w:hAnsi="Georgia"/>
          <w:b w:val="0"/>
          <w:sz w:val="24"/>
          <w:szCs w:val="24"/>
        </w:rPr>
        <w:t xml:space="preserve"> if the user didn’t provide an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int</w:t>
      </w:r>
      <w:r w:rsidRPr="00274A27">
        <w:rPr>
          <w:rFonts w:ascii="Georgia" w:hAnsi="Georgia"/>
          <w:b w:val="0"/>
          <w:sz w:val="24"/>
          <w:szCs w:val="24"/>
        </w:rPr>
        <w:t xml:space="preserve"> or a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float</w:t>
      </w:r>
      <w:r w:rsidRPr="00274A27">
        <w:rPr>
          <w:rFonts w:ascii="Georgia" w:hAnsi="Georgia"/>
          <w:b w:val="0"/>
          <w:sz w:val="24"/>
          <w:szCs w:val="24"/>
        </w:rPr>
        <w:t xml:space="preserve">. </w:t>
      </w:r>
      <w:r w:rsidR="00544EB2" w:rsidRPr="00274A27">
        <w:rPr>
          <w:rFonts w:ascii="Georgia" w:hAnsi="Georgia"/>
          <w:b w:val="0"/>
          <w:sz w:val="24"/>
          <w:szCs w:val="24"/>
        </w:rPr>
        <w:t xml:space="preserve">There are </w:t>
      </w:r>
      <w:proofErr w:type="gramStart"/>
      <w:r w:rsidR="00544EB2" w:rsidRPr="00274A27">
        <w:rPr>
          <w:rFonts w:ascii="Georgia" w:hAnsi="Georgia"/>
          <w:b w:val="0"/>
          <w:sz w:val="24"/>
          <w:szCs w:val="24"/>
        </w:rPr>
        <w:t>commands  –</w:t>
      </w:r>
      <w:proofErr w:type="gramEnd"/>
      <w:r w:rsidR="002827C5">
        <w:rPr>
          <w:rFonts w:ascii="Georgia" w:hAnsi="Georgia"/>
          <w:b w:val="0"/>
          <w:sz w:val="24"/>
          <w:szCs w:val="24"/>
        </w:rPr>
        <w:t xml:space="preserve"> </w:t>
      </w:r>
      <w:r w:rsidR="00544EB2" w:rsidRPr="00274A27">
        <w:rPr>
          <w:rFonts w:ascii="Georgia" w:hAnsi="Georgia"/>
          <w:b w:val="0"/>
          <w:sz w:val="24"/>
          <w:szCs w:val="24"/>
        </w:rPr>
        <w:t xml:space="preserve">not covered in this course – that </w:t>
      </w:r>
      <w:r w:rsidR="00544EB2" w:rsidRPr="00274A27">
        <w:rPr>
          <w:rFonts w:ascii="Georgia" w:hAnsi="Georgia"/>
          <w:sz w:val="24"/>
          <w:szCs w:val="24"/>
        </w:rPr>
        <w:t xml:space="preserve">catch </w:t>
      </w:r>
      <w:r w:rsidR="00544EB2" w:rsidRPr="00274A27">
        <w:rPr>
          <w:rFonts w:ascii="Georgia" w:hAnsi="Georgia"/>
          <w:b w:val="0"/>
          <w:sz w:val="24"/>
          <w:szCs w:val="24"/>
        </w:rPr>
        <w:t xml:space="preserve">the error so that it doesn’t continue up to the </w:t>
      </w:r>
      <w:r w:rsidR="00544EB2" w:rsidRPr="00274A27">
        <w:rPr>
          <w:rFonts w:ascii="Georgia" w:hAnsi="Georgia"/>
          <w:b w:val="0"/>
          <w:i/>
          <w:sz w:val="24"/>
          <w:szCs w:val="24"/>
        </w:rPr>
        <w:t>Python</w:t>
      </w:r>
      <w:r w:rsidR="00544EB2" w:rsidRPr="00274A27">
        <w:rPr>
          <w:rFonts w:ascii="Georgia" w:hAnsi="Georgia"/>
          <w:b w:val="0"/>
          <w:sz w:val="24"/>
          <w:szCs w:val="24"/>
        </w:rPr>
        <w:t xml:space="preserve"> interpreter and halt the program. </w:t>
      </w:r>
      <w:r w:rsidRPr="00274A27">
        <w:rPr>
          <w:rFonts w:ascii="Georgia" w:hAnsi="Georgia"/>
          <w:b w:val="0"/>
          <w:sz w:val="24"/>
          <w:szCs w:val="24"/>
        </w:rPr>
        <w:t xml:space="preserve">For now, </w:t>
      </w:r>
      <w:r w:rsidR="00E570EA">
        <w:rPr>
          <w:rFonts w:ascii="Georgia" w:hAnsi="Georgia"/>
          <w:b w:val="0"/>
          <w:sz w:val="24"/>
          <w:szCs w:val="24"/>
        </w:rPr>
        <w:t>however</w:t>
      </w:r>
      <w:r w:rsidRPr="00274A27">
        <w:rPr>
          <w:rFonts w:ascii="Georgia" w:hAnsi="Georgia"/>
          <w:b w:val="0"/>
          <w:sz w:val="24"/>
          <w:szCs w:val="24"/>
        </w:rPr>
        <w:t>, we can live with an error if the user does something unexpected.</w:t>
      </w:r>
    </w:p>
    <w:p w14:paraId="237C6A13" w14:textId="77777777" w:rsidR="00544EB2" w:rsidRPr="00274A27" w:rsidRDefault="00544EB2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14" w14:textId="77777777" w:rsidR="000C7A23" w:rsidRPr="00274A27" w:rsidRDefault="000C7A23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To convert from a string to a number, you can use the </w:t>
      </w:r>
      <w:proofErr w:type="gramStart"/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i</w:t>
      </w:r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nt(</w:t>
      </w:r>
      <w:proofErr w:type="gramEnd"/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>
        <w:rPr>
          <w:rFonts w:ascii="Georgia" w:hAnsi="Georgia"/>
          <w:b w:val="0"/>
          <w:sz w:val="24"/>
          <w:szCs w:val="24"/>
        </w:rPr>
        <w:t xml:space="preserve"> f</w:t>
      </w:r>
      <w:r w:rsidRPr="00274A27">
        <w:rPr>
          <w:rFonts w:ascii="Georgia" w:hAnsi="Georgia"/>
          <w:b w:val="0"/>
          <w:sz w:val="24"/>
          <w:szCs w:val="24"/>
        </w:rPr>
        <w:t xml:space="preserve">unction or the 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f</w:t>
      </w:r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loat(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>
        <w:rPr>
          <w:rFonts w:ascii="Georgia" w:hAnsi="Georgia"/>
          <w:b w:val="0"/>
          <w:sz w:val="24"/>
          <w:szCs w:val="24"/>
        </w:rPr>
        <w:t xml:space="preserve"> f</w:t>
      </w:r>
      <w:r w:rsidRPr="00274A27">
        <w:rPr>
          <w:rFonts w:ascii="Georgia" w:hAnsi="Georgia"/>
          <w:b w:val="0"/>
          <w:sz w:val="24"/>
          <w:szCs w:val="24"/>
        </w:rPr>
        <w:t>unction.</w:t>
      </w:r>
      <w:r w:rsidR="006D72C1" w:rsidRPr="00274A27">
        <w:rPr>
          <w:rFonts w:ascii="Georgia" w:hAnsi="Georgia"/>
          <w:b w:val="0"/>
          <w:sz w:val="24"/>
          <w:szCs w:val="24"/>
        </w:rPr>
        <w:t xml:space="preserve"> </w:t>
      </w:r>
      <w:r w:rsidR="00111E80" w:rsidRPr="00274A27">
        <w:rPr>
          <w:rFonts w:ascii="Georgia" w:hAnsi="Georgia"/>
          <w:b w:val="0"/>
          <w:sz w:val="24"/>
          <w:szCs w:val="24"/>
        </w:rPr>
        <w:t>Forcing</w:t>
      </w:r>
      <w:r w:rsidR="006D72C1" w:rsidRPr="00274A27">
        <w:rPr>
          <w:rFonts w:ascii="Georgia" w:hAnsi="Georgia"/>
          <w:b w:val="0"/>
          <w:sz w:val="24"/>
          <w:szCs w:val="24"/>
        </w:rPr>
        <w:t xml:space="preserve"> a value </w:t>
      </w:r>
      <w:r w:rsidR="00111E80" w:rsidRPr="00274A27">
        <w:rPr>
          <w:rFonts w:ascii="Georgia" w:hAnsi="Georgia"/>
          <w:b w:val="0"/>
          <w:sz w:val="24"/>
          <w:szCs w:val="24"/>
        </w:rPr>
        <w:t xml:space="preserve">to be converted to a </w:t>
      </w:r>
      <w:proofErr w:type="gramStart"/>
      <w:r w:rsidR="00111E80" w:rsidRPr="00274A27">
        <w:rPr>
          <w:rFonts w:ascii="Georgia" w:hAnsi="Georgia"/>
          <w:b w:val="0"/>
          <w:sz w:val="24"/>
          <w:szCs w:val="24"/>
        </w:rPr>
        <w:t>particular type</w:t>
      </w:r>
      <w:proofErr w:type="gramEnd"/>
      <w:r w:rsidR="006D72C1" w:rsidRPr="00274A27">
        <w:rPr>
          <w:rFonts w:ascii="Georgia" w:hAnsi="Georgia"/>
          <w:b w:val="0"/>
          <w:sz w:val="24"/>
          <w:szCs w:val="24"/>
        </w:rPr>
        <w:t xml:space="preserve"> is called </w:t>
      </w:r>
      <w:r w:rsidR="006D72C1" w:rsidRPr="00274A27">
        <w:rPr>
          <w:rFonts w:ascii="Georgia" w:hAnsi="Georgia"/>
          <w:sz w:val="24"/>
          <w:szCs w:val="24"/>
        </w:rPr>
        <w:t>type casting</w:t>
      </w:r>
      <w:r w:rsidR="006D72C1" w:rsidRPr="00274A27">
        <w:rPr>
          <w:rFonts w:ascii="Georgia" w:hAnsi="Georgia"/>
          <w:b w:val="0"/>
          <w:sz w:val="24"/>
          <w:szCs w:val="24"/>
        </w:rPr>
        <w:t>.</w:t>
      </w:r>
      <w:r w:rsidRPr="00274A27">
        <w:rPr>
          <w:rFonts w:ascii="Georgia" w:hAnsi="Georgia"/>
          <w:b w:val="0"/>
          <w:sz w:val="24"/>
          <w:szCs w:val="24"/>
        </w:rPr>
        <w:t xml:space="preserve"> Continuing from 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a</w:t>
      </w:r>
      <w:r w:rsidR="00274A27">
        <w:rPr>
          <w:rFonts w:ascii="Georgia" w:hAnsi="Georgia"/>
          <w:b w:val="0"/>
          <w:sz w:val="24"/>
          <w:szCs w:val="24"/>
        </w:rPr>
        <w:t xml:space="preserve"> b</w:t>
      </w:r>
      <w:r w:rsidRPr="00274A27">
        <w:rPr>
          <w:rFonts w:ascii="Georgia" w:hAnsi="Georgia"/>
          <w:b w:val="0"/>
          <w:sz w:val="24"/>
          <w:szCs w:val="24"/>
        </w:rPr>
        <w:t xml:space="preserve">eing </w:t>
      </w:r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'5</w:t>
      </w:r>
      <w:r w:rsidR="00322E2E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.5</w:t>
      </w:r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'</w:t>
      </w:r>
      <w:r w:rsidR="00274A27">
        <w:rPr>
          <w:rFonts w:ascii="Georgia" w:hAnsi="Georgia" w:cs="Arial"/>
          <w:b w:val="0"/>
          <w:sz w:val="24"/>
          <w:szCs w:val="24"/>
        </w:rPr>
        <w:t xml:space="preserve"> a</w:t>
      </w:r>
      <w:r w:rsidRPr="00274A27">
        <w:rPr>
          <w:rFonts w:ascii="Georgia" w:hAnsi="Georgia" w:cs="Arial"/>
          <w:b w:val="0"/>
          <w:sz w:val="24"/>
          <w:szCs w:val="24"/>
        </w:rPr>
        <w:t>bove,</w:t>
      </w:r>
    </w:p>
    <w:p w14:paraId="237C6A15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r w:rsidRPr="00274A27">
        <w:rPr>
          <w:rFonts w:ascii="Courier New" w:hAnsi="Courier New" w:cs="Courier New"/>
          <w:color w:val="00B050"/>
          <w:sz w:val="22"/>
          <w:szCs w:val="22"/>
        </w:rPr>
        <w:t>int</w:t>
      </w:r>
      <w:r w:rsidRPr="00274A27">
        <w:rPr>
          <w:rFonts w:ascii="Courier New" w:hAnsi="Courier New" w:cs="Courier New"/>
          <w:sz w:val="22"/>
          <w:szCs w:val="22"/>
        </w:rPr>
        <w:t>(a)</w:t>
      </w:r>
    </w:p>
    <w:p w14:paraId="237C6A16" w14:textId="77777777" w:rsidR="000C7A23" w:rsidRPr="00274A27" w:rsidRDefault="00A51EF2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proofErr w:type="spellStart"/>
      <w:r w:rsidRPr="00A51EF2">
        <w:rPr>
          <w:rFonts w:ascii="Courier New" w:hAnsi="Courier New" w:cs="Courier New"/>
          <w:color w:val="8B0000"/>
          <w:sz w:val="22"/>
          <w:szCs w:val="22"/>
        </w:rPr>
        <w:t>ValueError</w:t>
      </w:r>
      <w:proofErr w:type="spellEnd"/>
      <w:r w:rsidRPr="00226CD2">
        <w:rPr>
          <w:rFonts w:ascii="Courier New" w:hAnsi="Courier New" w:cs="Courier New"/>
          <w:sz w:val="22"/>
          <w:szCs w:val="22"/>
        </w:rPr>
        <w:t xml:space="preserve">: invalid literal for </w:t>
      </w:r>
      <w:proofErr w:type="gramStart"/>
      <w:r w:rsidRPr="00226CD2">
        <w:rPr>
          <w:rFonts w:ascii="Courier New" w:hAnsi="Courier New" w:cs="Courier New"/>
          <w:sz w:val="22"/>
          <w:szCs w:val="22"/>
        </w:rPr>
        <w:t>int(</w:t>
      </w:r>
      <w:proofErr w:type="gramEnd"/>
      <w:r w:rsidRPr="00226CD2">
        <w:rPr>
          <w:rFonts w:ascii="Courier New" w:hAnsi="Courier New" w:cs="Courier New"/>
          <w:sz w:val="22"/>
          <w:szCs w:val="22"/>
        </w:rPr>
        <w:t>) with base 10: '5.5'</w:t>
      </w:r>
      <w:r w:rsidRPr="00226CD2" w:rsidDel="00A51EF2">
        <w:rPr>
          <w:rFonts w:ascii="Courier New" w:hAnsi="Courier New" w:cs="Courier New"/>
          <w:sz w:val="22"/>
          <w:szCs w:val="22"/>
        </w:rPr>
        <w:t xml:space="preserve"> </w:t>
      </w:r>
    </w:p>
    <w:p w14:paraId="237C6A17" w14:textId="77777777" w:rsidR="00A51EF2" w:rsidRDefault="00A51EF2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18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r w:rsidRPr="00274A27">
        <w:rPr>
          <w:rFonts w:ascii="Courier New" w:hAnsi="Courier New" w:cs="Courier New"/>
          <w:color w:val="00B050"/>
          <w:sz w:val="22"/>
          <w:szCs w:val="22"/>
        </w:rPr>
        <w:t>float</w:t>
      </w:r>
      <w:r w:rsidRPr="00274A27">
        <w:rPr>
          <w:rFonts w:ascii="Courier New" w:hAnsi="Courier New" w:cs="Courier New"/>
          <w:sz w:val="22"/>
          <w:szCs w:val="22"/>
        </w:rPr>
        <w:t>(a)</w:t>
      </w:r>
    </w:p>
    <w:p w14:paraId="237C6A19" w14:textId="77777777" w:rsidR="00A51EF2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 w:rsidRPr="00274A27">
        <w:rPr>
          <w:rFonts w:ascii="Courier New" w:hAnsi="Courier New" w:cs="Courier New"/>
          <w:sz w:val="22"/>
          <w:szCs w:val="22"/>
        </w:rPr>
        <w:t xml:space="preserve"> 5.</w:t>
      </w:r>
      <w:r w:rsidR="00A51EF2">
        <w:rPr>
          <w:rFonts w:ascii="Courier New" w:hAnsi="Courier New" w:cs="Courier New"/>
          <w:sz w:val="22"/>
          <w:szCs w:val="22"/>
        </w:rPr>
        <w:t>5</w:t>
      </w:r>
    </w:p>
    <w:p w14:paraId="237C6A1A" w14:textId="77777777" w:rsidR="00A51EF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1B" w14:textId="77777777" w:rsidR="00A51EF2" w:rsidRPr="00274A27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r w:rsidRPr="00226CD2">
        <w:rPr>
          <w:rFonts w:ascii="Courier New" w:hAnsi="Courier New" w:cs="Courier New"/>
          <w:color w:val="00B050"/>
          <w:sz w:val="22"/>
          <w:szCs w:val="22"/>
        </w:rPr>
        <w:t>int</w:t>
      </w:r>
      <w:r>
        <w:rPr>
          <w:rFonts w:ascii="Courier New" w:hAnsi="Courier New" w:cs="Courier New"/>
          <w:sz w:val="22"/>
          <w:szCs w:val="22"/>
        </w:rPr>
        <w:t>(</w:t>
      </w:r>
      <w:r w:rsidRPr="00274A27">
        <w:rPr>
          <w:rFonts w:ascii="Courier New" w:hAnsi="Courier New" w:cs="Courier New"/>
          <w:color w:val="00B050"/>
          <w:sz w:val="22"/>
          <w:szCs w:val="22"/>
        </w:rPr>
        <w:t>float</w:t>
      </w:r>
      <w:r w:rsidRPr="00274A27">
        <w:rPr>
          <w:rFonts w:ascii="Courier New" w:hAnsi="Courier New" w:cs="Courier New"/>
          <w:sz w:val="22"/>
          <w:szCs w:val="22"/>
        </w:rPr>
        <w:t>(a)</w:t>
      </w:r>
      <w:r>
        <w:rPr>
          <w:rFonts w:ascii="Courier New" w:hAnsi="Courier New" w:cs="Courier New"/>
          <w:sz w:val="22"/>
          <w:szCs w:val="22"/>
        </w:rPr>
        <w:t>)</w:t>
      </w:r>
    </w:p>
    <w:p w14:paraId="237C6A1C" w14:textId="77777777" w:rsidR="000C7A23" w:rsidRPr="00274A27" w:rsidRDefault="00A51EF2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>
        <w:rPr>
          <w:rFonts w:ascii="Courier New" w:hAnsi="Courier New" w:cs="Courier New"/>
          <w:sz w:val="22"/>
          <w:szCs w:val="22"/>
        </w:rPr>
        <w:t xml:space="preserve"> 5</w:t>
      </w:r>
    </w:p>
    <w:p w14:paraId="237C6A1D" w14:textId="77777777" w:rsidR="00A51EF2" w:rsidRDefault="00A51EF2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You can also type cast a number into a string:</w:t>
      </w:r>
    </w:p>
    <w:p w14:paraId="237C6A1E" w14:textId="77777777" w:rsidR="00A51EF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color w:val="00B050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 = 6</w:t>
      </w:r>
    </w:p>
    <w:p w14:paraId="237C6A1F" w14:textId="77777777" w:rsidR="00BD606F" w:rsidRDefault="00BD606F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20" w14:textId="77777777" w:rsidR="00A51EF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BD606F">
        <w:rPr>
          <w:rFonts w:ascii="Courier New" w:hAnsi="Courier New" w:cs="Courier New"/>
          <w:b/>
          <w:color w:val="00B050"/>
          <w:sz w:val="22"/>
          <w:szCs w:val="22"/>
        </w:rPr>
        <w:t xml:space="preserve"> </w:t>
      </w:r>
      <w:r w:rsidR="00BD606F">
        <w:rPr>
          <w:rFonts w:ascii="Courier New" w:hAnsi="Courier New" w:cs="Courier New"/>
          <w:sz w:val="22"/>
          <w:szCs w:val="22"/>
        </w:rPr>
        <w:t>a + b</w:t>
      </w:r>
    </w:p>
    <w:p w14:paraId="237C6A21" w14:textId="77777777" w:rsidR="00A51EF2" w:rsidRPr="00226CD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226CD2">
        <w:rPr>
          <w:rFonts w:ascii="Courier New" w:hAnsi="Courier New" w:cs="Courier New"/>
          <w:color w:val="C00000"/>
          <w:sz w:val="22"/>
          <w:szCs w:val="22"/>
        </w:rPr>
        <w:t>TypeError</w:t>
      </w:r>
      <w:proofErr w:type="spellEnd"/>
      <w:r w:rsidRPr="00226CD2">
        <w:rPr>
          <w:rFonts w:ascii="Courier New" w:hAnsi="Courier New" w:cs="Courier New"/>
          <w:color w:val="000000" w:themeColor="text1"/>
          <w:sz w:val="22"/>
          <w:szCs w:val="22"/>
        </w:rPr>
        <w:t xml:space="preserve">: cannot concatenate 'str' and 'int' objects </w:t>
      </w:r>
    </w:p>
    <w:p w14:paraId="237C6A22" w14:textId="77777777" w:rsidR="00BD606F" w:rsidRDefault="00BD606F" w:rsidP="00BD606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23" w14:textId="77777777" w:rsidR="00BD606F" w:rsidRDefault="00BD606F" w:rsidP="00BD606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b/>
          <w:color w:val="00B050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a + </w:t>
      </w:r>
      <w:r w:rsidRPr="00226CD2">
        <w:rPr>
          <w:rFonts w:ascii="Courier New" w:hAnsi="Courier New" w:cs="Courier New"/>
          <w:color w:val="00B050"/>
          <w:sz w:val="22"/>
          <w:szCs w:val="22"/>
        </w:rPr>
        <w:t>str</w:t>
      </w:r>
      <w:r>
        <w:rPr>
          <w:rFonts w:ascii="Courier New" w:hAnsi="Courier New" w:cs="Courier New"/>
          <w:sz w:val="22"/>
          <w:szCs w:val="22"/>
        </w:rPr>
        <w:t>(b)</w:t>
      </w:r>
    </w:p>
    <w:p w14:paraId="237C6A24" w14:textId="77777777" w:rsidR="00A51EF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 w:rsidR="00BD606F">
        <w:rPr>
          <w:rFonts w:ascii="Courier New" w:hAnsi="Courier New" w:cs="Courier New"/>
          <w:color w:val="8B0000"/>
          <w:sz w:val="22"/>
          <w:szCs w:val="22"/>
        </w:rPr>
        <w:t xml:space="preserve"> </w:t>
      </w:r>
      <w:r w:rsidR="00BD606F" w:rsidRPr="00494B33">
        <w:rPr>
          <w:rFonts w:ascii="Courier New" w:hAnsi="Courier New" w:cs="Courier New"/>
          <w:color w:val="000000" w:themeColor="text1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5</w:t>
      </w:r>
      <w:r w:rsidR="00BD606F">
        <w:rPr>
          <w:rFonts w:ascii="Courier New" w:hAnsi="Courier New" w:cs="Courier New"/>
          <w:sz w:val="22"/>
          <w:szCs w:val="22"/>
        </w:rPr>
        <w:t>.56</w:t>
      </w:r>
      <w:r w:rsidR="00BD606F" w:rsidRPr="00494B33">
        <w:rPr>
          <w:rFonts w:ascii="Courier New" w:hAnsi="Courier New" w:cs="Courier New"/>
          <w:color w:val="000000" w:themeColor="text1"/>
          <w:sz w:val="22"/>
          <w:szCs w:val="22"/>
        </w:rPr>
        <w:t>'</w:t>
      </w:r>
    </w:p>
    <w:p w14:paraId="237C6A25" w14:textId="77777777" w:rsidR="00BD606F" w:rsidRDefault="00BD606F" w:rsidP="00BD606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26" w14:textId="77777777" w:rsidR="00BD606F" w:rsidRDefault="00BD606F" w:rsidP="00BD606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b/>
          <w:color w:val="00B050"/>
          <w:sz w:val="22"/>
          <w:szCs w:val="22"/>
        </w:rPr>
        <w:t xml:space="preserve"> </w:t>
      </w:r>
      <w:r w:rsidR="0039094C">
        <w:rPr>
          <w:rFonts w:ascii="Courier New" w:hAnsi="Courier New" w:cs="Courier New"/>
          <w:color w:val="00B050"/>
          <w:sz w:val="22"/>
          <w:szCs w:val="22"/>
        </w:rPr>
        <w:t>float</w:t>
      </w:r>
      <w:r>
        <w:rPr>
          <w:rFonts w:ascii="Courier New" w:hAnsi="Courier New" w:cs="Courier New"/>
          <w:sz w:val="22"/>
          <w:szCs w:val="22"/>
        </w:rPr>
        <w:t>(a) + b</w:t>
      </w:r>
    </w:p>
    <w:p w14:paraId="237C6A27" w14:textId="77777777" w:rsidR="00BD606F" w:rsidRPr="00226CD2" w:rsidRDefault="00BD606F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>
        <w:rPr>
          <w:rFonts w:ascii="Courier New" w:hAnsi="Courier New" w:cs="Courier New"/>
          <w:color w:val="8B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11.5</w:t>
      </w:r>
    </w:p>
    <w:p w14:paraId="237C6A28" w14:textId="77777777" w:rsidR="00A51EF2" w:rsidRPr="007511B0" w:rsidRDefault="00BD606F" w:rsidP="000C7A23">
      <w:pPr>
        <w:pStyle w:val="ActivitySection"/>
        <w:ind w:left="720"/>
        <w:rPr>
          <w:rFonts w:ascii="Georgia" w:hAnsi="Georgia"/>
          <w:b w:val="0"/>
          <w:color w:val="00B050"/>
          <w:sz w:val="24"/>
          <w:szCs w:val="24"/>
        </w:rPr>
      </w:pPr>
      <w:r w:rsidRPr="007511B0">
        <w:rPr>
          <w:rFonts w:ascii="Georgia" w:hAnsi="Georgia"/>
          <w:b w:val="0"/>
          <w:color w:val="00B050"/>
          <w:sz w:val="24"/>
          <w:szCs w:val="24"/>
        </w:rPr>
        <w:t xml:space="preserve">Explain the difference between </w:t>
      </w:r>
      <w:r w:rsidRPr="007511B0">
        <w:rPr>
          <w:rFonts w:ascii="Courier New" w:hAnsi="Courier New" w:cs="Courier New"/>
          <w:b w:val="0"/>
          <w:color w:val="00B050"/>
          <w:sz w:val="24"/>
          <w:szCs w:val="22"/>
          <w:shd w:val="clear" w:color="auto" w:fill="92CDDC" w:themeFill="accent5" w:themeFillTint="99"/>
        </w:rPr>
        <w:t>+</w:t>
      </w:r>
      <w:r w:rsidR="00484AF1" w:rsidRPr="007511B0">
        <w:rPr>
          <w:rFonts w:ascii="Georgia" w:hAnsi="Georgia"/>
          <w:b w:val="0"/>
          <w:color w:val="00B050"/>
          <w:sz w:val="24"/>
          <w:szCs w:val="24"/>
        </w:rPr>
        <w:t xml:space="preserve"> as concatenation</w:t>
      </w:r>
      <w:r w:rsidRPr="007511B0">
        <w:rPr>
          <w:rFonts w:ascii="Georgia" w:hAnsi="Georgia"/>
          <w:b w:val="0"/>
          <w:color w:val="00B050"/>
          <w:sz w:val="24"/>
          <w:szCs w:val="24"/>
        </w:rPr>
        <w:t xml:space="preserve"> and </w:t>
      </w:r>
      <w:r w:rsidRPr="007511B0">
        <w:rPr>
          <w:rFonts w:ascii="Courier New" w:hAnsi="Courier New" w:cs="Courier New"/>
          <w:b w:val="0"/>
          <w:color w:val="00B050"/>
          <w:sz w:val="24"/>
          <w:szCs w:val="22"/>
          <w:shd w:val="clear" w:color="auto" w:fill="92CDDC" w:themeFill="accent5" w:themeFillTint="99"/>
        </w:rPr>
        <w:t>+</w:t>
      </w:r>
      <w:r w:rsidRPr="007511B0">
        <w:rPr>
          <w:rFonts w:ascii="Georgia" w:hAnsi="Georgia"/>
          <w:b w:val="0"/>
          <w:color w:val="00B050"/>
          <w:sz w:val="24"/>
          <w:szCs w:val="24"/>
        </w:rPr>
        <w:t xml:space="preserve"> as numeric addition.</w:t>
      </w:r>
      <w:r w:rsidR="000C73FA" w:rsidRPr="007511B0">
        <w:rPr>
          <w:rFonts w:ascii="Georgia" w:hAnsi="Georgia"/>
          <w:b w:val="0"/>
          <w:color w:val="00B050"/>
          <w:sz w:val="24"/>
          <w:szCs w:val="24"/>
        </w:rPr>
        <w:t xml:space="preserve"> </w:t>
      </w:r>
    </w:p>
    <w:p w14:paraId="2E396C99" w14:textId="77777777" w:rsidR="00601256" w:rsidRPr="00CD5CEB" w:rsidRDefault="00601256" w:rsidP="00601256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</w:p>
    <w:p w14:paraId="237C6A29" w14:textId="77777777" w:rsidR="00432C1E" w:rsidRDefault="00432C1E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2A" w14:textId="77777777" w:rsidR="00322E2E" w:rsidRPr="00226CD2" w:rsidRDefault="00322E2E" w:rsidP="000C7A23">
      <w:pPr>
        <w:pStyle w:val="ActivitySection"/>
        <w:ind w:left="900"/>
        <w:rPr>
          <w:rFonts w:ascii="Georgia" w:hAnsi="Georgia"/>
          <w:b w:val="0"/>
          <w:color w:val="FF0000"/>
          <w:sz w:val="24"/>
          <w:szCs w:val="24"/>
        </w:rPr>
      </w:pPr>
    </w:p>
    <w:p w14:paraId="237C6A2B" w14:textId="77777777" w:rsidR="00BB46B7" w:rsidRPr="000110AB" w:rsidRDefault="00C8412F" w:rsidP="00C8412F">
      <w:pPr>
        <w:pStyle w:val="ActivitySection"/>
        <w:numPr>
          <w:ilvl w:val="0"/>
          <w:numId w:val="25"/>
        </w:numPr>
        <w:ind w:left="720"/>
        <w:rPr>
          <w:rFonts w:ascii="Georgia" w:hAnsi="Georgia"/>
          <w:b w:val="0"/>
          <w:color w:val="00B05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>The following code pick</w:t>
      </w:r>
      <w:r w:rsidR="00BB46B7" w:rsidRPr="00274A27">
        <w:rPr>
          <w:rFonts w:ascii="Georgia" w:hAnsi="Georgia"/>
          <w:b w:val="0"/>
          <w:sz w:val="24"/>
          <w:szCs w:val="24"/>
        </w:rPr>
        <w:t>s</w:t>
      </w:r>
      <w:r w:rsidRPr="00274A27">
        <w:rPr>
          <w:rFonts w:ascii="Georgia" w:hAnsi="Georgia"/>
          <w:b w:val="0"/>
          <w:sz w:val="24"/>
          <w:szCs w:val="24"/>
        </w:rPr>
        <w:t xml:space="preserve"> a random number between 1 and 4</w:t>
      </w:r>
      <w:r w:rsidR="00BB46B7" w:rsidRPr="00274A27">
        <w:rPr>
          <w:rFonts w:ascii="Georgia" w:hAnsi="Georgia"/>
          <w:b w:val="0"/>
          <w:sz w:val="24"/>
          <w:szCs w:val="24"/>
        </w:rPr>
        <w:t xml:space="preserve"> (</w:t>
      </w:r>
      <w:r w:rsidRPr="00274A27">
        <w:rPr>
          <w:rFonts w:ascii="Georgia" w:hAnsi="Georgia"/>
          <w:sz w:val="24"/>
          <w:szCs w:val="24"/>
        </w:rPr>
        <w:t>inclusive</w:t>
      </w:r>
      <w:r w:rsidR="00BB46B7" w:rsidRPr="00274A27">
        <w:rPr>
          <w:rFonts w:ascii="Georgia" w:hAnsi="Georgia"/>
          <w:sz w:val="24"/>
          <w:szCs w:val="24"/>
        </w:rPr>
        <w:t xml:space="preserve">, </w:t>
      </w:r>
      <w:r w:rsidR="00BB46B7" w:rsidRPr="00274A27">
        <w:rPr>
          <w:rFonts w:ascii="Georgia" w:hAnsi="Georgia"/>
          <w:b w:val="0"/>
          <w:sz w:val="24"/>
          <w:szCs w:val="24"/>
        </w:rPr>
        <w:t>meaning it includes both 1 and 4)</w:t>
      </w:r>
      <w:r w:rsidRPr="00274A27">
        <w:rPr>
          <w:rFonts w:ascii="Georgia" w:hAnsi="Georgia"/>
          <w:b w:val="0"/>
          <w:sz w:val="24"/>
          <w:szCs w:val="24"/>
        </w:rPr>
        <w:t xml:space="preserve"> and lets the user guess once. </w:t>
      </w:r>
      <w:r w:rsidR="000C73FA" w:rsidRPr="000110AB">
        <w:rPr>
          <w:rFonts w:ascii="Georgia" w:hAnsi="Georgia"/>
          <w:b w:val="0"/>
          <w:color w:val="00B050"/>
          <w:sz w:val="24"/>
          <w:szCs w:val="24"/>
        </w:rPr>
        <w:t>In part b below, you will m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odify the program so that it </w:t>
      </w:r>
      <w:r w:rsidR="00995479" w:rsidRPr="000110AB">
        <w:rPr>
          <w:rFonts w:ascii="Georgia" w:hAnsi="Georgia"/>
          <w:b w:val="0"/>
          <w:color w:val="00B050"/>
          <w:sz w:val="24"/>
          <w:szCs w:val="24"/>
        </w:rPr>
        <w:t>indicates whether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the user </w:t>
      </w:r>
      <w:r w:rsidR="00BB46B7" w:rsidRPr="000110AB">
        <w:rPr>
          <w:rFonts w:ascii="Georgia" w:hAnsi="Georgia"/>
          <w:b w:val="0"/>
          <w:color w:val="00B050"/>
          <w:sz w:val="24"/>
          <w:szCs w:val="24"/>
        </w:rPr>
        <w:t>guessed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too low, too high, or correct</w:t>
      </w:r>
      <w:r w:rsidR="00BB46B7" w:rsidRPr="000110AB">
        <w:rPr>
          <w:rFonts w:ascii="Georgia" w:hAnsi="Georgia"/>
          <w:b w:val="0"/>
          <w:color w:val="00B050"/>
          <w:sz w:val="24"/>
          <w:szCs w:val="24"/>
        </w:rPr>
        <w:t>ly</w:t>
      </w:r>
      <w:r w:rsidRPr="000110AB">
        <w:rPr>
          <w:rFonts w:ascii="Georgia" w:hAnsi="Georgia"/>
          <w:b w:val="0"/>
          <w:color w:val="00B050"/>
          <w:sz w:val="24"/>
          <w:szCs w:val="24"/>
        </w:rPr>
        <w:t>.</w:t>
      </w:r>
      <w:r w:rsidR="00BB46B7" w:rsidRPr="000110AB">
        <w:rPr>
          <w:rFonts w:ascii="Georgia" w:hAnsi="Georgia"/>
          <w:b w:val="0"/>
          <w:color w:val="00B050"/>
          <w:sz w:val="24"/>
          <w:szCs w:val="24"/>
        </w:rPr>
        <w:t xml:space="preserve"> </w:t>
      </w:r>
    </w:p>
    <w:p w14:paraId="237C6A2C" w14:textId="77777777" w:rsidR="000C7A23" w:rsidRDefault="000C7A23" w:rsidP="00BB46B7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CF1B55" w:rsidRPr="00274A27" w14:paraId="237C6A43" w14:textId="77777777" w:rsidTr="000E1797">
        <w:tc>
          <w:tcPr>
            <w:tcW w:w="558" w:type="dxa"/>
            <w:shd w:val="clear" w:color="auto" w:fill="F2F2F2" w:themeFill="background1" w:themeFillShade="F2"/>
          </w:tcPr>
          <w:p w14:paraId="237C6A2D" w14:textId="77777777" w:rsidR="00CF1B55" w:rsidRPr="00274A27" w:rsidRDefault="00CF1B55" w:rsidP="00A51EF2">
            <w:pPr>
              <w:pStyle w:val="ActivitySection"/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14:paraId="237C6A2E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14:paraId="237C6A2F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14:paraId="237C6A30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14:paraId="237C6A31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14:paraId="237C6A32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14:paraId="237C6A33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14:paraId="237C6A34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14:paraId="237C6A35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14:paraId="237C6A36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14:paraId="237C6A37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</w:tc>
        <w:tc>
          <w:tcPr>
            <w:tcW w:w="7337" w:type="dxa"/>
          </w:tcPr>
          <w:p w14:paraId="237C6A38" w14:textId="77777777" w:rsidR="00CF1B55" w:rsidRPr="00274A27" w:rsidRDefault="00CF1B55" w:rsidP="00A51EF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from </w:t>
            </w:r>
            <w:r w:rsidRPr="00274A27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__future__ </w:t>
            </w:r>
            <w:r w:rsidRPr="00274A2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import </w:t>
            </w:r>
            <w:proofErr w:type="spellStart"/>
            <w:r w:rsidRPr="00274A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print_function</w:t>
            </w:r>
            <w:proofErr w:type="spellEnd"/>
            <w:r w:rsidRPr="00274A2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274A27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# must be first in file </w:t>
            </w:r>
          </w:p>
          <w:p w14:paraId="237C6A39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b/>
                <w:color w:val="00B050"/>
              </w:rPr>
              <w:t>import</w:t>
            </w:r>
            <w:r w:rsidRPr="00274A27">
              <w:rPr>
                <w:rFonts w:ascii="Courier New" w:hAnsi="Courier New" w:cs="Courier New"/>
                <w:color w:val="00B050"/>
              </w:rPr>
              <w:t xml:space="preserve"> </w:t>
            </w:r>
            <w:r w:rsidRPr="00274A27">
              <w:rPr>
                <w:rFonts w:ascii="Courier New" w:hAnsi="Courier New" w:cs="Courier New"/>
                <w:b/>
                <w:color w:val="0070C0"/>
              </w:rPr>
              <w:t>random</w:t>
            </w:r>
          </w:p>
          <w:p w14:paraId="237C6A3A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</w:p>
          <w:p w14:paraId="237C6A3B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b/>
                <w:color w:val="00B050"/>
              </w:rPr>
              <w:t>def</w:t>
            </w:r>
            <w:r w:rsidRPr="00274A2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74A27">
              <w:rPr>
                <w:rFonts w:ascii="Courier New" w:hAnsi="Courier New" w:cs="Courier New"/>
              </w:rPr>
              <w:t>guess</w:t>
            </w:r>
            <w:r w:rsidR="000C73FA">
              <w:rPr>
                <w:rFonts w:ascii="Courier New" w:hAnsi="Courier New" w:cs="Courier New"/>
              </w:rPr>
              <w:t>_</w:t>
            </w:r>
            <w:proofErr w:type="gramStart"/>
            <w:r w:rsidR="000C73FA">
              <w:rPr>
                <w:rFonts w:ascii="Courier New" w:hAnsi="Courier New" w:cs="Courier New"/>
              </w:rPr>
              <w:t>once</w:t>
            </w:r>
            <w:proofErr w:type="spellEnd"/>
            <w:r w:rsidRPr="00274A27">
              <w:rPr>
                <w:rFonts w:ascii="Courier New" w:hAnsi="Courier New" w:cs="Courier New"/>
              </w:rPr>
              <w:t>(</w:t>
            </w:r>
            <w:proofErr w:type="gramEnd"/>
            <w:r w:rsidRPr="00274A27">
              <w:rPr>
                <w:rFonts w:ascii="Courier New" w:hAnsi="Courier New" w:cs="Courier New"/>
              </w:rPr>
              <w:t>):</w:t>
            </w:r>
          </w:p>
          <w:p w14:paraId="237C6A3C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</w:rPr>
              <w:t xml:space="preserve">    secret = </w:t>
            </w:r>
            <w:proofErr w:type="spellStart"/>
            <w:proofErr w:type="gramStart"/>
            <w:r w:rsidRPr="00274A27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Pr="00274A27">
              <w:rPr>
                <w:rFonts w:ascii="Courier New" w:hAnsi="Courier New" w:cs="Courier New"/>
              </w:rPr>
              <w:t>(1,</w:t>
            </w:r>
            <w:r w:rsidR="00BC5930">
              <w:rPr>
                <w:rFonts w:ascii="Courier New" w:hAnsi="Courier New" w:cs="Courier New"/>
              </w:rPr>
              <w:t xml:space="preserve"> </w:t>
            </w:r>
            <w:r w:rsidRPr="00274A27">
              <w:rPr>
                <w:rFonts w:ascii="Courier New" w:hAnsi="Courier New" w:cs="Courier New"/>
              </w:rPr>
              <w:t>4)</w:t>
            </w:r>
          </w:p>
          <w:p w14:paraId="237C6A3D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color w:val="00B050"/>
              </w:rPr>
              <w:t xml:space="preserve">    </w:t>
            </w:r>
            <w:proofErr w:type="gramStart"/>
            <w:r w:rsidRPr="00274A27">
              <w:rPr>
                <w:rFonts w:ascii="Courier New" w:hAnsi="Courier New" w:cs="Courier New"/>
                <w:color w:val="00B050"/>
              </w:rPr>
              <w:t>print</w:t>
            </w:r>
            <w:r w:rsidRPr="00274A27">
              <w:rPr>
                <w:rFonts w:ascii="Courier New" w:hAnsi="Courier New" w:cs="Courier New"/>
              </w:rPr>
              <w:t>(</w:t>
            </w:r>
            <w:proofErr w:type="gramEnd"/>
            <w:r w:rsidRPr="00274A27">
              <w:rPr>
                <w:rFonts w:ascii="Courier New" w:hAnsi="Courier New" w:cs="Courier New"/>
              </w:rPr>
              <w:t>'I have a number between 1 and 4.')</w:t>
            </w:r>
          </w:p>
          <w:p w14:paraId="237C6A3E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</w:rPr>
              <w:t xml:space="preserve">    guess = </w:t>
            </w:r>
            <w:proofErr w:type="gramStart"/>
            <w:r w:rsidRPr="00274A27">
              <w:rPr>
                <w:rFonts w:ascii="Courier New" w:hAnsi="Courier New" w:cs="Courier New"/>
              </w:rPr>
              <w:t>int(</w:t>
            </w:r>
            <w:proofErr w:type="spellStart"/>
            <w:proofErr w:type="gramEnd"/>
            <w:r w:rsidRPr="00274A27">
              <w:rPr>
                <w:rFonts w:ascii="Courier New" w:hAnsi="Courier New" w:cs="Courier New"/>
              </w:rPr>
              <w:t>raw_input</w:t>
            </w:r>
            <w:proofErr w:type="spellEnd"/>
            <w:r w:rsidRPr="00274A27">
              <w:rPr>
                <w:rFonts w:ascii="Courier New" w:hAnsi="Courier New" w:cs="Courier New"/>
              </w:rPr>
              <w:t>('Guess</w:t>
            </w:r>
            <w:r>
              <w:rPr>
                <w:rFonts w:ascii="Courier New" w:hAnsi="Courier New" w:cs="Courier New"/>
              </w:rPr>
              <w:t>:</w:t>
            </w:r>
            <w:r w:rsidRPr="00274A27">
              <w:rPr>
                <w:rFonts w:ascii="Courier New" w:hAnsi="Courier New" w:cs="Courier New"/>
              </w:rPr>
              <w:t xml:space="preserve"> '))</w:t>
            </w:r>
          </w:p>
          <w:p w14:paraId="237C6A3F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b/>
                <w:color w:val="00B050"/>
              </w:rPr>
              <w:t xml:space="preserve">    if</w:t>
            </w:r>
            <w:r w:rsidRPr="00274A2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274A27">
              <w:rPr>
                <w:rFonts w:ascii="Courier New" w:hAnsi="Courier New" w:cs="Courier New"/>
              </w:rPr>
              <w:t>guess !</w:t>
            </w:r>
            <w:proofErr w:type="gramEnd"/>
            <w:r w:rsidRPr="00274A27">
              <w:rPr>
                <w:rFonts w:ascii="Courier New" w:hAnsi="Courier New" w:cs="Courier New"/>
              </w:rPr>
              <w:t>= secret:</w:t>
            </w:r>
          </w:p>
          <w:p w14:paraId="237C6A40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color w:val="00B050"/>
              </w:rPr>
              <w:t xml:space="preserve">        </w:t>
            </w:r>
            <w:proofErr w:type="gramStart"/>
            <w:r w:rsidRPr="00274A27">
              <w:rPr>
                <w:rFonts w:ascii="Courier New" w:hAnsi="Courier New" w:cs="Courier New"/>
                <w:color w:val="00B050"/>
              </w:rPr>
              <w:t>print</w:t>
            </w:r>
            <w:r w:rsidRPr="00274A27">
              <w:rPr>
                <w:rFonts w:ascii="Courier New" w:hAnsi="Courier New" w:cs="Courier New"/>
              </w:rPr>
              <w:t>(</w:t>
            </w:r>
            <w:proofErr w:type="gramEnd"/>
            <w:r w:rsidRPr="00274A27">
              <w:rPr>
                <w:rFonts w:ascii="Courier New" w:hAnsi="Courier New" w:cs="Courier New"/>
              </w:rPr>
              <w:t>'Wrong, my number is ',</w:t>
            </w:r>
            <w:r>
              <w:rPr>
                <w:rFonts w:ascii="Courier New" w:hAnsi="Courier New" w:cs="Courier New"/>
              </w:rPr>
              <w:t xml:space="preserve"> </w:t>
            </w:r>
            <w:r w:rsidRPr="00274A27">
              <w:rPr>
                <w:rFonts w:ascii="Courier New" w:hAnsi="Courier New" w:cs="Courier New"/>
              </w:rPr>
              <w:t>secret,</w:t>
            </w:r>
            <w:r>
              <w:rPr>
                <w:rFonts w:ascii="Courier New" w:hAnsi="Courier New" w:cs="Courier New"/>
              </w:rPr>
              <w:t xml:space="preserve"> </w:t>
            </w:r>
            <w:r w:rsidRPr="00274A27">
              <w:rPr>
                <w:rFonts w:ascii="Courier New" w:hAnsi="Courier New" w:cs="Courier New"/>
              </w:rPr>
              <w:t>'.',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74A27">
              <w:rPr>
                <w:rFonts w:ascii="Courier New" w:hAnsi="Courier New" w:cs="Courier New"/>
              </w:rPr>
              <w:t>sep</w:t>
            </w:r>
            <w:proofErr w:type="spellEnd"/>
            <w:r w:rsidRPr="00274A27">
              <w:rPr>
                <w:rFonts w:ascii="Courier New" w:hAnsi="Courier New" w:cs="Courier New"/>
              </w:rPr>
              <w:t>='')</w:t>
            </w:r>
          </w:p>
          <w:p w14:paraId="237C6A41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</w:rPr>
              <w:t xml:space="preserve">    </w:t>
            </w:r>
            <w:r w:rsidRPr="00274A27">
              <w:rPr>
                <w:rFonts w:ascii="Courier New" w:hAnsi="Courier New" w:cs="Courier New"/>
                <w:b/>
                <w:color w:val="00B050"/>
              </w:rPr>
              <w:t>else</w:t>
            </w:r>
            <w:r w:rsidRPr="00274A27">
              <w:rPr>
                <w:rFonts w:ascii="Courier New" w:hAnsi="Courier New" w:cs="Courier New"/>
              </w:rPr>
              <w:t>:</w:t>
            </w:r>
          </w:p>
          <w:p w14:paraId="237C6A42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color w:val="00B050"/>
              </w:rPr>
              <w:t xml:space="preserve">        </w:t>
            </w:r>
            <w:proofErr w:type="gramStart"/>
            <w:r w:rsidRPr="00274A27">
              <w:rPr>
                <w:rFonts w:ascii="Courier New" w:hAnsi="Courier New" w:cs="Courier New"/>
                <w:color w:val="00B050"/>
              </w:rPr>
              <w:t>print</w:t>
            </w:r>
            <w:r w:rsidRPr="00274A27">
              <w:rPr>
                <w:rFonts w:ascii="Courier New" w:hAnsi="Courier New" w:cs="Courier New"/>
              </w:rPr>
              <w:t>(</w:t>
            </w:r>
            <w:proofErr w:type="gramEnd"/>
            <w:r w:rsidRPr="00274A27">
              <w:rPr>
                <w:rFonts w:ascii="Courier New" w:hAnsi="Courier New" w:cs="Courier New"/>
              </w:rPr>
              <w:t>'Right, my number is', guess, end='!\n')</w:t>
            </w:r>
          </w:p>
        </w:tc>
      </w:tr>
    </w:tbl>
    <w:p w14:paraId="237C6A44" w14:textId="77777777" w:rsidR="00CF1B55" w:rsidRPr="00274A27" w:rsidRDefault="00CF1B55" w:rsidP="00BB46B7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45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color w:val="1F497D" w:themeColor="text2"/>
          <w:sz w:val="22"/>
          <w:szCs w:val="22"/>
        </w:rPr>
        <w:t xml:space="preserve"> </w:t>
      </w:r>
      <w:proofErr w:type="spellStart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46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47" w14:textId="77777777" w:rsidR="009E56E3" w:rsidRPr="00274A27" w:rsidRDefault="000B25F1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CF1B55">
        <w:rPr>
          <w:rFonts w:ascii="Courier New" w:hAnsi="Courier New" w:cs="Courier New"/>
          <w:color w:val="000000" w:themeColor="text1"/>
          <w:sz w:val="22"/>
          <w:szCs w:val="22"/>
        </w:rPr>
        <w:t>:</w:t>
      </w:r>
      <w:r w:rsidR="009E56E3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3</w:t>
      </w:r>
    </w:p>
    <w:p w14:paraId="237C6A48" w14:textId="77777777" w:rsidR="009E56E3" w:rsidRPr="00274A27" w:rsidRDefault="0009713B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Right, my number is</w:t>
      </w:r>
      <w:r w:rsidR="009E56E3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3!</w:t>
      </w:r>
    </w:p>
    <w:p w14:paraId="237C6A49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37C6A4A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C0000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color w:val="1F497D" w:themeColor="text2"/>
          <w:sz w:val="22"/>
          <w:szCs w:val="22"/>
        </w:rPr>
        <w:t xml:space="preserve"> </w:t>
      </w:r>
      <w:proofErr w:type="spellStart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4B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4C" w14:textId="77777777" w:rsidR="009E56E3" w:rsidRPr="00274A27" w:rsidRDefault="000B25F1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CF1B55">
        <w:rPr>
          <w:rFonts w:ascii="Courier New" w:hAnsi="Courier New" w:cs="Courier New"/>
          <w:color w:val="000000" w:themeColor="text1"/>
          <w:sz w:val="22"/>
          <w:szCs w:val="22"/>
        </w:rPr>
        <w:t>:</w:t>
      </w:r>
      <w:r w:rsidR="009E56E3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3</w:t>
      </w:r>
    </w:p>
    <w:p w14:paraId="237C6A4D" w14:textId="77777777" w:rsidR="00CF1B55" w:rsidRPr="00274A27" w:rsidRDefault="0009713B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Wrong, my number is 4.</w:t>
      </w:r>
    </w:p>
    <w:p w14:paraId="237C6A4E" w14:textId="77777777" w:rsidR="00CF1B55" w:rsidRDefault="00CF1B55" w:rsidP="009E56E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4F" w14:textId="77777777" w:rsidR="00EB51D4" w:rsidRPr="00274A27" w:rsidRDefault="007D47C7" w:rsidP="009E56E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In line 9, </w:t>
      </w:r>
      <w:proofErr w:type="gramStart"/>
      <w:r w:rsidR="00EB51D4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p</w:t>
      </w:r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rint(</w:t>
      </w:r>
      <w:proofErr w:type="gramEnd"/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 xml:space="preserve">'Wrong, my number </w:t>
      </w:r>
      <w:r w:rsidR="00455471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is</w:t>
      </w:r>
      <w:r w:rsidR="00CF1B55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 xml:space="preserve"> </w:t>
      </w:r>
      <w:r w:rsidR="008D4C2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'</w:t>
      </w:r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 xml:space="preserve">, secret, '.', </w:t>
      </w:r>
      <w:proofErr w:type="spellStart"/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sep</w:t>
      </w:r>
      <w:proofErr w:type="spellEnd"/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=''</w:t>
      </w:r>
      <w:r w:rsidR="00EB51D4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)</w:t>
      </w:r>
      <w:r w:rsidR="00274A27">
        <w:rPr>
          <w:rFonts w:ascii="Georgia" w:hAnsi="Georgia"/>
          <w:b w:val="0"/>
          <w:sz w:val="24"/>
          <w:szCs w:val="24"/>
        </w:rPr>
        <w:t xml:space="preserve"> h</w:t>
      </w:r>
      <w:r w:rsidRPr="00274A27">
        <w:rPr>
          <w:rFonts w:ascii="Georgia" w:hAnsi="Georgia"/>
          <w:b w:val="0"/>
          <w:sz w:val="24"/>
          <w:szCs w:val="24"/>
        </w:rPr>
        <w:t xml:space="preserve">as four </w:t>
      </w:r>
      <w:r w:rsidR="000751C8" w:rsidRPr="00274A27">
        <w:rPr>
          <w:rFonts w:ascii="Georgia" w:hAnsi="Georgia"/>
          <w:b w:val="0"/>
          <w:sz w:val="24"/>
          <w:szCs w:val="24"/>
        </w:rPr>
        <w:t>arguments</w:t>
      </w:r>
      <w:r w:rsidR="00735475" w:rsidRPr="00274A27">
        <w:rPr>
          <w:rFonts w:ascii="Georgia" w:hAnsi="Georgia"/>
          <w:b w:val="0"/>
          <w:sz w:val="24"/>
          <w:szCs w:val="24"/>
        </w:rPr>
        <w:t>: three strings and a key</w:t>
      </w:r>
      <w:r w:rsidR="000C73FA">
        <w:rPr>
          <w:rFonts w:ascii="Georgia" w:hAnsi="Georgia"/>
          <w:b w:val="0"/>
          <w:sz w:val="24"/>
          <w:szCs w:val="24"/>
        </w:rPr>
        <w:t>word</w:t>
      </w:r>
      <w:r w:rsidR="00735475" w:rsidRPr="00274A27">
        <w:rPr>
          <w:rFonts w:ascii="Georgia" w:hAnsi="Georgia"/>
          <w:b w:val="0"/>
          <w:sz w:val="24"/>
          <w:szCs w:val="24"/>
        </w:rPr>
        <w:t>=value p</w:t>
      </w:r>
      <w:r w:rsidRPr="00274A27">
        <w:rPr>
          <w:rFonts w:ascii="Georgia" w:hAnsi="Georgia"/>
          <w:b w:val="0"/>
          <w:sz w:val="24"/>
          <w:szCs w:val="24"/>
        </w:rPr>
        <w:t>air</w:t>
      </w:r>
      <w:r w:rsidR="009E56E3" w:rsidRPr="00274A27">
        <w:rPr>
          <w:rFonts w:ascii="Georgia" w:hAnsi="Georgia"/>
          <w:b w:val="0"/>
          <w:sz w:val="24"/>
          <w:szCs w:val="24"/>
        </w:rPr>
        <w:t>.</w:t>
      </w:r>
      <w:r w:rsidR="000B25F1" w:rsidRPr="00274A27">
        <w:rPr>
          <w:rFonts w:ascii="Georgia" w:hAnsi="Georgia"/>
          <w:b w:val="0"/>
          <w:sz w:val="24"/>
          <w:szCs w:val="24"/>
        </w:rPr>
        <w:t xml:space="preserve"> This is </w:t>
      </w:r>
      <w:proofErr w:type="gramStart"/>
      <w:r w:rsid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print(</w:t>
      </w:r>
      <w:proofErr w:type="gramEnd"/>
      <w:r w:rsid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s1, s2, s3, </w:t>
      </w:r>
      <w:proofErr w:type="spellStart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sep</w:t>
      </w:r>
      <w:proofErr w:type="spellEnd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='')</w:t>
      </w:r>
      <w:r w:rsidR="00E570EA">
        <w:rPr>
          <w:rFonts w:ascii="Georgia" w:hAnsi="Georgia"/>
          <w:b w:val="0"/>
          <w:sz w:val="24"/>
          <w:szCs w:val="24"/>
        </w:rPr>
        <w:t>.</w:t>
      </w:r>
      <w:r w:rsidR="00274A27">
        <w:rPr>
          <w:rFonts w:ascii="Georgia" w:hAnsi="Georgia"/>
          <w:b w:val="0"/>
          <w:sz w:val="24"/>
          <w:szCs w:val="24"/>
        </w:rPr>
        <w:t xml:space="preserve"> I</w:t>
      </w:r>
      <w:r w:rsidRPr="00274A27">
        <w:rPr>
          <w:rFonts w:ascii="Georgia" w:hAnsi="Georgia"/>
          <w:b w:val="0"/>
          <w:sz w:val="24"/>
          <w:szCs w:val="24"/>
        </w:rPr>
        <w:t xml:space="preserve">f the </w:t>
      </w:r>
      <w:proofErr w:type="spellStart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sep</w:t>
      </w:r>
      <w:proofErr w:type="spellEnd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=''</w:t>
      </w:r>
      <w:r w:rsidR="00274A27">
        <w:rPr>
          <w:rFonts w:ascii="Georgia" w:hAnsi="Georgia"/>
          <w:b w:val="0"/>
          <w:sz w:val="24"/>
          <w:szCs w:val="24"/>
        </w:rPr>
        <w:t xml:space="preserve"> w</w:t>
      </w:r>
      <w:r w:rsidRPr="00274A27">
        <w:rPr>
          <w:rFonts w:ascii="Georgia" w:hAnsi="Georgia"/>
          <w:b w:val="0"/>
          <w:sz w:val="24"/>
          <w:szCs w:val="24"/>
        </w:rPr>
        <w:t xml:space="preserve">ere not there, this would print the three strings separated by spaces. </w:t>
      </w:r>
      <w:r w:rsidR="009E56E3" w:rsidRPr="00274A27">
        <w:rPr>
          <w:rFonts w:ascii="Georgia" w:hAnsi="Georgia"/>
          <w:b w:val="0"/>
          <w:sz w:val="24"/>
          <w:szCs w:val="24"/>
        </w:rPr>
        <w:t>The</w:t>
      </w:r>
      <w:r w:rsidRPr="00274A27">
        <w:rPr>
          <w:rFonts w:ascii="Georgia" w:hAnsi="Georgia"/>
          <w:b w:val="0"/>
          <w:sz w:val="24"/>
          <w:szCs w:val="24"/>
        </w:rPr>
        <w:t xml:space="preserve"> separator is </w:t>
      </w:r>
      <w:r w:rsidR="009E56E3" w:rsidRPr="00274A27">
        <w:rPr>
          <w:rFonts w:ascii="Georgia" w:hAnsi="Georgia"/>
          <w:b w:val="0"/>
          <w:sz w:val="24"/>
          <w:szCs w:val="24"/>
        </w:rPr>
        <w:t>a space</w:t>
      </w:r>
      <w:r w:rsidR="00735475" w:rsidRPr="00274A27">
        <w:rPr>
          <w:rFonts w:ascii="Georgia" w:hAnsi="Georgia"/>
          <w:b w:val="0"/>
          <w:sz w:val="24"/>
          <w:szCs w:val="24"/>
        </w:rPr>
        <w:t>—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by </w:t>
      </w:r>
      <w:r w:rsidR="00735475" w:rsidRPr="00274A27">
        <w:rPr>
          <w:rFonts w:ascii="Georgia" w:hAnsi="Georgia"/>
          <w:b w:val="0"/>
          <w:sz w:val="24"/>
          <w:szCs w:val="24"/>
        </w:rPr>
        <w:t>default—</w:t>
      </w:r>
      <w:r w:rsidR="00EB51D4" w:rsidRPr="00274A27">
        <w:rPr>
          <w:rFonts w:ascii="Georgia" w:hAnsi="Georgia"/>
          <w:b w:val="0"/>
          <w:sz w:val="24"/>
          <w:szCs w:val="24"/>
        </w:rPr>
        <w:t>for th</w:t>
      </w:r>
      <w:r w:rsidR="00735475" w:rsidRPr="00274A27">
        <w:rPr>
          <w:rFonts w:ascii="Georgia" w:hAnsi="Georgia"/>
          <w:b w:val="0"/>
          <w:sz w:val="24"/>
          <w:szCs w:val="24"/>
        </w:rPr>
        <w:t xml:space="preserve">e output of </w:t>
      </w:r>
      <w:proofErr w:type="gramStart"/>
      <w:r w:rsidR="00735475" w:rsidRPr="00274A27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p</w:t>
      </w:r>
      <w:r w:rsidR="00EB51D4" w:rsidRPr="00274A27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rint(</w:t>
      </w:r>
      <w:proofErr w:type="gramEnd"/>
      <w:r w:rsidR="009E56E3" w:rsidRPr="00274A27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)</w:t>
      </w:r>
      <w:r w:rsidR="000B25F1" w:rsidRPr="00274A27">
        <w:rPr>
          <w:rFonts w:ascii="Georgia" w:hAnsi="Georgia"/>
          <w:b w:val="0"/>
          <w:sz w:val="24"/>
          <w:szCs w:val="24"/>
        </w:rPr>
        <w:t xml:space="preserve">, </w:t>
      </w:r>
      <w:r w:rsidRPr="00274A27">
        <w:rPr>
          <w:rFonts w:ascii="Georgia" w:hAnsi="Georgia"/>
          <w:b w:val="0"/>
          <w:sz w:val="24"/>
          <w:szCs w:val="24"/>
        </w:rPr>
        <w:t>but the function offers a keyword for setting the separator</w:t>
      </w:r>
      <w:r w:rsidR="00EB51D4" w:rsidRPr="00274A27">
        <w:rPr>
          <w:rFonts w:ascii="Georgia" w:hAnsi="Georgia"/>
          <w:b w:val="0"/>
          <w:sz w:val="24"/>
          <w:szCs w:val="24"/>
        </w:rPr>
        <w:t xml:space="preserve"> to a different value</w:t>
      </w:r>
      <w:r w:rsidR="00995479" w:rsidRPr="00274A27">
        <w:rPr>
          <w:rFonts w:ascii="Georgia" w:hAnsi="Georgia"/>
          <w:b w:val="0"/>
          <w:sz w:val="24"/>
          <w:szCs w:val="24"/>
        </w:rPr>
        <w:t>.</w:t>
      </w:r>
      <w:r w:rsidR="000241E5">
        <w:rPr>
          <w:rFonts w:ascii="Georgia" w:hAnsi="Georgia"/>
          <w:b w:val="0"/>
          <w:sz w:val="24"/>
          <w:szCs w:val="24"/>
        </w:rPr>
        <w:t xml:space="preserve"> The argument</w:t>
      </w:r>
      <w:r w:rsidR="00995479" w:rsidRPr="00274A27">
        <w:rPr>
          <w:rFonts w:ascii="Georgia" w:hAnsi="Georgia"/>
          <w:b w:val="0"/>
          <w:sz w:val="24"/>
          <w:szCs w:val="24"/>
        </w:rPr>
        <w:t xml:space="preserve"> </w:t>
      </w:r>
      <w:proofErr w:type="spellStart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</w:t>
      </w:r>
      <w:r w:rsidR="00EB51D4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ep</w:t>
      </w:r>
      <w:proofErr w:type="spellEnd"/>
      <w:r w:rsidR="00EB51D4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=''</w:t>
      </w:r>
      <w:r w:rsidR="00274A27">
        <w:rPr>
          <w:rFonts w:ascii="Georgia" w:hAnsi="Georgia"/>
          <w:b w:val="0"/>
          <w:sz w:val="24"/>
          <w:szCs w:val="24"/>
        </w:rPr>
        <w:t xml:space="preserve"> s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ets it to </w:t>
      </w:r>
      <w:r w:rsidR="009E56E3" w:rsidRPr="00274A27">
        <w:rPr>
          <w:rFonts w:ascii="Georgia" w:hAnsi="Georgia"/>
          <w:sz w:val="24"/>
          <w:szCs w:val="24"/>
        </w:rPr>
        <w:t>the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 </w:t>
      </w:r>
      <w:r w:rsidR="009E56E3" w:rsidRPr="00274A27">
        <w:rPr>
          <w:rFonts w:ascii="Georgia" w:hAnsi="Georgia"/>
          <w:sz w:val="24"/>
          <w:szCs w:val="24"/>
        </w:rPr>
        <w:t>null string</w:t>
      </w:r>
      <w:r w:rsidR="00995479" w:rsidRPr="00274A27">
        <w:rPr>
          <w:rFonts w:ascii="Georgia" w:hAnsi="Georgia"/>
          <w:sz w:val="24"/>
          <w:szCs w:val="24"/>
        </w:rPr>
        <w:t>,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 </w:t>
      </w:r>
      <w:r w:rsidR="000241E5">
        <w:rPr>
          <w:rFonts w:ascii="Georgia" w:hAnsi="Georgia"/>
          <w:b w:val="0"/>
          <w:sz w:val="24"/>
          <w:szCs w:val="24"/>
        </w:rPr>
        <w:t>i.e</w:t>
      </w:r>
      <w:r w:rsidR="00995479" w:rsidRPr="00274A27">
        <w:rPr>
          <w:rFonts w:ascii="Georgia" w:hAnsi="Georgia"/>
          <w:b w:val="0"/>
          <w:sz w:val="24"/>
          <w:szCs w:val="24"/>
        </w:rPr>
        <w:t>.,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 the empty string.</w:t>
      </w:r>
    </w:p>
    <w:p w14:paraId="237C6A50" w14:textId="77777777" w:rsidR="009E56E3" w:rsidRPr="00274A27" w:rsidRDefault="009E56E3" w:rsidP="007D47C7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51" w14:textId="77777777" w:rsidR="000B25F1" w:rsidRPr="00274A27" w:rsidRDefault="007D47C7" w:rsidP="000B25F1">
      <w:pPr>
        <w:pStyle w:val="ActivitySection"/>
        <w:ind w:left="720"/>
        <w:contextualSpacing w:val="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>You’ll learn about the random module in the next activity.</w:t>
      </w: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7D47C7" w:rsidRPr="00274A27" w14:paraId="237C6A56" w14:textId="77777777" w:rsidTr="00455471">
        <w:tc>
          <w:tcPr>
            <w:tcW w:w="558" w:type="dxa"/>
            <w:shd w:val="clear" w:color="auto" w:fill="F2F2F2" w:themeFill="background1" w:themeFillShade="F2"/>
          </w:tcPr>
          <w:p w14:paraId="237C6A52" w14:textId="77777777" w:rsidR="007D47C7" w:rsidRPr="00274A27" w:rsidRDefault="007D47C7" w:rsidP="007D47C7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14:paraId="237C6A53" w14:textId="77777777" w:rsidR="007D47C7" w:rsidRPr="00274A27" w:rsidRDefault="007D47C7" w:rsidP="007D47C7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</w:tc>
        <w:tc>
          <w:tcPr>
            <w:tcW w:w="7337" w:type="dxa"/>
          </w:tcPr>
          <w:p w14:paraId="237C6A54" w14:textId="77777777" w:rsidR="000C73FA" w:rsidRPr="00274A27" w:rsidRDefault="000C73FA" w:rsidP="000C73FA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b/>
                <w:color w:val="00B050"/>
              </w:rPr>
              <w:t>import</w:t>
            </w:r>
            <w:r w:rsidRPr="00274A27">
              <w:rPr>
                <w:rFonts w:ascii="Courier New" w:hAnsi="Courier New" w:cs="Courier New"/>
                <w:color w:val="00B050"/>
              </w:rPr>
              <w:t xml:space="preserve"> </w:t>
            </w:r>
            <w:r w:rsidRPr="00274A27">
              <w:rPr>
                <w:rFonts w:ascii="Courier New" w:hAnsi="Courier New" w:cs="Courier New"/>
                <w:b/>
                <w:color w:val="0070C0"/>
              </w:rPr>
              <w:t>random</w:t>
            </w:r>
          </w:p>
          <w:p w14:paraId="237C6A55" w14:textId="77777777" w:rsidR="007D47C7" w:rsidRPr="00274A27" w:rsidRDefault="007D47C7" w:rsidP="00735475">
            <w:pPr>
              <w:pStyle w:val="codeeditorcode"/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</w:rPr>
              <w:t xml:space="preserve">secret = </w:t>
            </w:r>
            <w:proofErr w:type="spellStart"/>
            <w:proofErr w:type="gramStart"/>
            <w:r w:rsidRPr="00274A27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Pr="00274A27">
              <w:rPr>
                <w:rFonts w:ascii="Courier New" w:hAnsi="Courier New" w:cs="Courier New"/>
              </w:rPr>
              <w:t>(1,</w:t>
            </w:r>
            <w:r w:rsidR="000241E5">
              <w:rPr>
                <w:rFonts w:ascii="Courier New" w:hAnsi="Courier New" w:cs="Courier New"/>
              </w:rPr>
              <w:t xml:space="preserve"> </w:t>
            </w:r>
            <w:r w:rsidRPr="00274A27">
              <w:rPr>
                <w:rFonts w:ascii="Courier New" w:hAnsi="Courier New" w:cs="Courier New"/>
              </w:rPr>
              <w:t xml:space="preserve">4) </w:t>
            </w:r>
            <w:r w:rsidRPr="00274A27">
              <w:rPr>
                <w:rFonts w:ascii="Courier New" w:hAnsi="Courier New" w:cs="Courier New"/>
                <w:i/>
                <w:color w:val="00B050"/>
              </w:rPr>
              <w:t xml:space="preserve"># </w:t>
            </w:r>
            <w:proofErr w:type="spellStart"/>
            <w:r w:rsidRPr="00274A27">
              <w:rPr>
                <w:rFonts w:ascii="Courier New" w:hAnsi="Courier New" w:cs="Courier New"/>
                <w:i/>
                <w:color w:val="00B050"/>
              </w:rPr>
              <w:t>randint</w:t>
            </w:r>
            <w:proofErr w:type="spellEnd"/>
            <w:r w:rsidRPr="00274A27">
              <w:rPr>
                <w:rFonts w:ascii="Courier New" w:hAnsi="Courier New" w:cs="Courier New"/>
                <w:i/>
                <w:color w:val="00B050"/>
              </w:rPr>
              <w:t xml:space="preserve">() picks including </w:t>
            </w:r>
            <w:proofErr w:type="spellStart"/>
            <w:r w:rsidRPr="00274A27">
              <w:rPr>
                <w:rFonts w:ascii="Courier New" w:hAnsi="Courier New" w:cs="Courier New"/>
                <w:i/>
                <w:color w:val="00B050"/>
              </w:rPr>
              <w:t>endpts</w:t>
            </w:r>
            <w:proofErr w:type="spellEnd"/>
          </w:p>
        </w:tc>
      </w:tr>
    </w:tbl>
    <w:p w14:paraId="237C6A57" w14:textId="77777777" w:rsidR="000C73FA" w:rsidRPr="007511B0" w:rsidRDefault="000C73FA" w:rsidP="00226CD2">
      <w:pPr>
        <w:pStyle w:val="ActivitySection"/>
        <w:numPr>
          <w:ilvl w:val="0"/>
          <w:numId w:val="47"/>
        </w:numPr>
        <w:rPr>
          <w:rFonts w:ascii="Georgia" w:hAnsi="Georgia"/>
          <w:b w:val="0"/>
          <w:color w:val="00B050"/>
          <w:sz w:val="24"/>
          <w:szCs w:val="24"/>
        </w:rPr>
      </w:pPr>
      <w:r w:rsidRPr="007511B0">
        <w:rPr>
          <w:rFonts w:ascii="Georgia" w:hAnsi="Georgia"/>
          <w:b w:val="0"/>
          <w:color w:val="00B050"/>
          <w:sz w:val="24"/>
          <w:szCs w:val="24"/>
        </w:rPr>
        <w:t>Explain</w:t>
      </w:r>
      <w:r w:rsidR="009E56E3" w:rsidRPr="007511B0">
        <w:rPr>
          <w:rFonts w:ascii="Georgia" w:hAnsi="Georgia"/>
          <w:b w:val="0"/>
          <w:color w:val="00B050"/>
          <w:sz w:val="24"/>
          <w:szCs w:val="24"/>
        </w:rPr>
        <w:t xml:space="preserve"> how line 11 works</w:t>
      </w:r>
      <w:r w:rsidRPr="007511B0">
        <w:rPr>
          <w:rFonts w:ascii="Georgia" w:hAnsi="Georgia"/>
          <w:b w:val="0"/>
          <w:color w:val="00B050"/>
          <w:sz w:val="24"/>
          <w:szCs w:val="24"/>
        </w:rPr>
        <w:t xml:space="preserve">, using the explanation of line 9 as a model. </w:t>
      </w:r>
    </w:p>
    <w:p w14:paraId="15E7067C" w14:textId="71062DA0" w:rsidR="00A15A40" w:rsidRPr="00CD5CEB" w:rsidRDefault="00A15A40" w:rsidP="00A15A40">
      <w:pPr>
        <w:pStyle w:val="ActivityNumbers"/>
        <w:numPr>
          <w:ilvl w:val="0"/>
          <w:numId w:val="0"/>
        </w:numPr>
        <w:ind w:left="108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r w:rsidR="000E1797">
        <w:rPr>
          <w:rFonts w:ascii="Georgia" w:hAnsi="Georgia"/>
          <w:b/>
          <w:color w:val="00B0F0"/>
        </w:rPr>
        <w:t>It is concatenating the strings to make a grammatically correct and comprehensible statement.</w:t>
      </w:r>
    </w:p>
    <w:p w14:paraId="237C6A58" w14:textId="77777777" w:rsidR="00432C1E" w:rsidRPr="00226CD2" w:rsidRDefault="00432C1E" w:rsidP="00226CD2">
      <w:pPr>
        <w:pStyle w:val="ActivitySection"/>
        <w:ind w:left="1080"/>
        <w:rPr>
          <w:rFonts w:ascii="Georgia" w:hAnsi="Georgia"/>
          <w:b w:val="0"/>
          <w:color w:val="FF0000"/>
          <w:sz w:val="24"/>
          <w:szCs w:val="24"/>
        </w:rPr>
      </w:pPr>
    </w:p>
    <w:p w14:paraId="237C6A59" w14:textId="77777777" w:rsidR="00544EB2" w:rsidRPr="000110AB" w:rsidRDefault="000C73FA" w:rsidP="009E56E3">
      <w:pPr>
        <w:pStyle w:val="ActivitySection"/>
        <w:numPr>
          <w:ilvl w:val="0"/>
          <w:numId w:val="47"/>
        </w:numPr>
        <w:rPr>
          <w:rFonts w:ascii="Georgia" w:hAnsi="Georgia"/>
          <w:b w:val="0"/>
          <w:color w:val="00B050"/>
          <w:sz w:val="24"/>
          <w:szCs w:val="24"/>
        </w:rPr>
      </w:pPr>
      <w:r w:rsidRPr="000110AB">
        <w:rPr>
          <w:rFonts w:ascii="Georgia" w:hAnsi="Georgia"/>
          <w:b w:val="0"/>
          <w:color w:val="00B050"/>
          <w:sz w:val="24"/>
          <w:szCs w:val="24"/>
        </w:rPr>
        <w:t>M</w:t>
      </w:r>
      <w:r w:rsidR="009E56E3" w:rsidRPr="000110AB">
        <w:rPr>
          <w:rFonts w:ascii="Georgia" w:hAnsi="Georgia"/>
          <w:b w:val="0"/>
          <w:color w:val="00B050"/>
          <w:sz w:val="24"/>
          <w:szCs w:val="24"/>
        </w:rPr>
        <w:t xml:space="preserve">odify the program to </w:t>
      </w:r>
      <w:r w:rsidR="00995479" w:rsidRPr="000110AB">
        <w:rPr>
          <w:rFonts w:ascii="Georgia" w:hAnsi="Georgia"/>
          <w:b w:val="0"/>
          <w:color w:val="00B050"/>
          <w:sz w:val="24"/>
          <w:szCs w:val="24"/>
        </w:rPr>
        <w:t>provide</w:t>
      </w:r>
      <w:r w:rsidR="009E56E3" w:rsidRPr="000110AB">
        <w:rPr>
          <w:rFonts w:ascii="Georgia" w:hAnsi="Georgia"/>
          <w:b w:val="0"/>
          <w:color w:val="00B050"/>
          <w:sz w:val="24"/>
          <w:szCs w:val="24"/>
        </w:rPr>
        <w:t xml:space="preserve"> output as shown below</w:t>
      </w:r>
      <w:r w:rsidR="002E1923" w:rsidRPr="000110AB">
        <w:rPr>
          <w:rFonts w:ascii="Georgia" w:hAnsi="Georgia"/>
          <w:b w:val="0"/>
          <w:color w:val="00B050"/>
          <w:sz w:val="24"/>
          <w:szCs w:val="24"/>
        </w:rPr>
        <w:t>.</w:t>
      </w:r>
    </w:p>
    <w:p w14:paraId="237C6A5A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C0000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B67F33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5B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5C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Guess: 3</w:t>
      </w:r>
    </w:p>
    <w:p w14:paraId="237C6A5D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Too low - my number was 4!</w:t>
      </w:r>
      <w:r w:rsidR="00740925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</w:t>
      </w:r>
    </w:p>
    <w:p w14:paraId="237C6A5E" w14:textId="77777777" w:rsidR="00740925" w:rsidRPr="00274A27" w:rsidRDefault="0074092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5F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B67F33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B67F33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B67F33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60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61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Guess: 3</w:t>
      </w:r>
    </w:p>
    <w:p w14:paraId="237C6A62" w14:textId="77777777" w:rsidR="00740925" w:rsidRPr="00274A27" w:rsidRDefault="00735475" w:rsidP="0074092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Too high, my number was 2!</w:t>
      </w:r>
      <w:r w:rsidR="00740925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</w:t>
      </w:r>
    </w:p>
    <w:p w14:paraId="237C6A63" w14:textId="77777777" w:rsidR="00740925" w:rsidRPr="00274A27" w:rsidRDefault="00740925" w:rsidP="0074092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b/>
          <w:color w:val="000000" w:themeColor="text1"/>
          <w:sz w:val="22"/>
          <w:szCs w:val="22"/>
        </w:rPr>
      </w:pPr>
    </w:p>
    <w:p w14:paraId="237C6A64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B67F33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B67F33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B67F33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65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66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Guess: 1</w:t>
      </w:r>
    </w:p>
    <w:p w14:paraId="237C6A67" w14:textId="77777777" w:rsidR="000E19AB" w:rsidRPr="00CF1B55" w:rsidRDefault="00735475" w:rsidP="00CF1B5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Right on! I was number 1!</w:t>
      </w:r>
      <w:r w:rsidR="00740925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</w:p>
    <w:p w14:paraId="237C6A68" w14:textId="77777777" w:rsidR="00E11CAF" w:rsidRPr="00226CD2" w:rsidRDefault="00E11CAF" w:rsidP="006B36E9">
      <w:pPr>
        <w:pStyle w:val="ActivitySection"/>
        <w:rPr>
          <w:rFonts w:ascii="Georgia" w:hAnsi="Georgia"/>
          <w:b w:val="0"/>
          <w:color w:val="FF0000"/>
          <w:sz w:val="24"/>
          <w:szCs w:val="24"/>
        </w:rPr>
      </w:pPr>
    </w:p>
    <w:p w14:paraId="237C6A69" w14:textId="77777777" w:rsidR="00242338" w:rsidRPr="000110AB" w:rsidRDefault="00242338" w:rsidP="00242338">
      <w:pPr>
        <w:pStyle w:val="ActivitySection"/>
        <w:numPr>
          <w:ilvl w:val="0"/>
          <w:numId w:val="25"/>
        </w:numPr>
        <w:rPr>
          <w:rFonts w:ascii="Georgia" w:hAnsi="Georgia"/>
          <w:b w:val="0"/>
          <w:color w:val="00B050"/>
          <w:sz w:val="24"/>
          <w:szCs w:val="24"/>
        </w:rPr>
      </w:pP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Create a function </w:t>
      </w:r>
      <w:proofErr w:type="spellStart"/>
      <w:r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quiz_</w:t>
      </w:r>
      <w:proofErr w:type="gramStart"/>
      <w:r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decimal</w:t>
      </w:r>
      <w:proofErr w:type="spellEnd"/>
      <w:r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6820C9"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low, high</w:t>
      </w:r>
      <w:r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)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that asks the user for a number between </w:t>
      </w:r>
      <w:r w:rsidR="006820C9"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low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and </w:t>
      </w:r>
      <w:r w:rsidR="006820C9"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high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and tells them whether they succeeded.</w:t>
      </w:r>
    </w:p>
    <w:p w14:paraId="237C6A6A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spellStart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quiz_</w:t>
      </w:r>
      <w:proofErr w:type="gramStart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decimal</w:t>
      </w:r>
      <w:proofErr w:type="spellEnd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4,</w:t>
      </w:r>
      <w:r w:rsidR="006820C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4.1)</w:t>
      </w:r>
    </w:p>
    <w:p w14:paraId="237C6A6B" w14:textId="77777777" w:rsidR="00E11CAF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Type a number between 4 and </w:t>
      </w:r>
      <w:r w:rsidR="00E11CAF">
        <w:rPr>
          <w:rFonts w:ascii="Courier New" w:hAnsi="Courier New" w:cs="Courier New"/>
          <w:color w:val="000000" w:themeColor="text1"/>
          <w:sz w:val="22"/>
          <w:szCs w:val="22"/>
        </w:rPr>
        <w:t>4.1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: </w:t>
      </w:r>
    </w:p>
    <w:p w14:paraId="237C6A6C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4.5</w:t>
      </w:r>
    </w:p>
    <w:p w14:paraId="237C6A6D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No, 4.5 is </w:t>
      </w:r>
      <w:r w:rsidR="001D37AB">
        <w:rPr>
          <w:rFonts w:ascii="Courier New" w:hAnsi="Courier New" w:cs="Courier New"/>
          <w:color w:val="000000" w:themeColor="text1"/>
          <w:sz w:val="22"/>
          <w:szCs w:val="22"/>
        </w:rPr>
        <w:t>greater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 than 4.1</w:t>
      </w:r>
    </w:p>
    <w:p w14:paraId="237C6A6E" w14:textId="77777777" w:rsidR="00242338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6F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spellStart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quiz_</w:t>
      </w:r>
      <w:proofErr w:type="gramStart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decimal</w:t>
      </w:r>
      <w:proofErr w:type="spellEnd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4,</w:t>
      </w:r>
      <w:r w:rsidR="001D37A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4.1)</w:t>
      </w:r>
    </w:p>
    <w:p w14:paraId="237C6A70" w14:textId="77777777" w:rsidR="00E11CAF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Type a number between 4 and </w:t>
      </w:r>
      <w:r w:rsidR="00E11CAF">
        <w:rPr>
          <w:rFonts w:ascii="Courier New" w:hAnsi="Courier New" w:cs="Courier New"/>
          <w:color w:val="000000" w:themeColor="text1"/>
          <w:sz w:val="22"/>
          <w:szCs w:val="22"/>
        </w:rPr>
        <w:t>4.1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: </w:t>
      </w:r>
    </w:p>
    <w:p w14:paraId="237C6A71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4.05</w:t>
      </w:r>
    </w:p>
    <w:p w14:paraId="237C6A72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Good! 4 &lt; 4.05 &lt; 4.1</w:t>
      </w:r>
    </w:p>
    <w:p w14:paraId="237C6A73" w14:textId="77777777" w:rsidR="00E11CAF" w:rsidRDefault="00E11CAF" w:rsidP="006B36E9">
      <w:pPr>
        <w:pStyle w:val="ActivitySection"/>
        <w:rPr>
          <w:rFonts w:ascii="Georgia" w:hAnsi="Georgia"/>
          <w:sz w:val="28"/>
          <w:szCs w:val="28"/>
        </w:rPr>
      </w:pPr>
    </w:p>
    <w:p w14:paraId="237C6A74" w14:textId="77777777" w:rsidR="00E40B84" w:rsidRPr="00274A27" w:rsidRDefault="00F60010" w:rsidP="006B36E9">
      <w:pPr>
        <w:pStyle w:val="ActivitySection"/>
        <w:rPr>
          <w:rFonts w:ascii="Georgia" w:hAnsi="Georgia"/>
          <w:sz w:val="28"/>
          <w:szCs w:val="28"/>
        </w:rPr>
      </w:pPr>
      <w:r w:rsidRPr="00274A27">
        <w:rPr>
          <w:rFonts w:ascii="Georgia" w:hAnsi="Georgia"/>
          <w:sz w:val="28"/>
          <w:szCs w:val="28"/>
        </w:rPr>
        <w:t>Conclusion</w:t>
      </w:r>
    </w:p>
    <w:p w14:paraId="237C6A75" w14:textId="77777777" w:rsidR="00E759C0" w:rsidRPr="000110AB" w:rsidRDefault="00C554BD" w:rsidP="00226CD2">
      <w:pPr>
        <w:pStyle w:val="ActivityNumbers"/>
        <w:numPr>
          <w:ilvl w:val="0"/>
          <w:numId w:val="24"/>
        </w:numPr>
        <w:spacing w:after="0"/>
        <w:rPr>
          <w:rFonts w:ascii="Georgia" w:hAnsi="Georgia"/>
          <w:color w:val="00B050"/>
        </w:rPr>
      </w:pPr>
      <w:r w:rsidRPr="000110AB">
        <w:rPr>
          <w:rFonts w:ascii="Georgia" w:hAnsi="Georgia"/>
          <w:color w:val="00B050"/>
        </w:rPr>
        <w:t>What is the relationship between if-structures and glass box testing?</w:t>
      </w:r>
    </w:p>
    <w:p w14:paraId="2CDD9BFB" w14:textId="6B9AAC79" w:rsidR="000110AB" w:rsidRPr="000110AB" w:rsidRDefault="000110AB" w:rsidP="000110AB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0110AB">
        <w:rPr>
          <w:rFonts w:ascii="Georgia" w:hAnsi="Georgia"/>
          <w:b/>
          <w:color w:val="00B0F0"/>
        </w:rPr>
        <w:tab/>
        <w:t>_</w:t>
      </w:r>
      <w:r w:rsidR="00890BF3">
        <w:rPr>
          <w:rFonts w:ascii="Georgia" w:hAnsi="Georgia"/>
          <w:b/>
          <w:color w:val="00B0F0"/>
        </w:rPr>
        <w:t xml:space="preserve">Glass box testing is the method used to find bugs in a code, which uses if structures to narrow the possibilities </w:t>
      </w:r>
    </w:p>
    <w:p w14:paraId="237C6A76" w14:textId="77777777" w:rsidR="00E11CAF" w:rsidRDefault="00E11CAF" w:rsidP="00226CD2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</w:p>
    <w:p w14:paraId="237C6A77" w14:textId="77777777" w:rsidR="00432C1E" w:rsidRDefault="00432C1E" w:rsidP="00226CD2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</w:p>
    <w:p w14:paraId="237C6A78" w14:textId="77777777" w:rsidR="00432C1E" w:rsidRDefault="00432C1E" w:rsidP="00226CD2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</w:p>
    <w:p w14:paraId="237C6A79" w14:textId="77777777" w:rsidR="00432C1E" w:rsidRPr="00274A27" w:rsidRDefault="00432C1E" w:rsidP="00226CD2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</w:p>
    <w:p w14:paraId="237C6A7A" w14:textId="77777777" w:rsidR="00E759C0" w:rsidRPr="000110AB" w:rsidRDefault="00E11CAF" w:rsidP="00226CD2">
      <w:pPr>
        <w:pStyle w:val="ActivityNumbers"/>
        <w:numPr>
          <w:ilvl w:val="0"/>
          <w:numId w:val="24"/>
        </w:numPr>
        <w:spacing w:after="0"/>
        <w:rPr>
          <w:rFonts w:ascii="Georgia" w:hAnsi="Georgia"/>
          <w:color w:val="00B050"/>
        </w:rPr>
      </w:pPr>
      <w:r w:rsidRPr="000110AB">
        <w:rPr>
          <w:rFonts w:ascii="Georgia" w:hAnsi="Georgia"/>
          <w:color w:val="00B050"/>
        </w:rPr>
        <w:t>Nested</w:t>
      </w:r>
      <w:r w:rsidR="008535EF" w:rsidRPr="000110AB">
        <w:rPr>
          <w:rFonts w:ascii="Georgia" w:hAnsi="Georgia"/>
          <w:color w:val="00B050"/>
        </w:rPr>
        <w:t xml:space="preserve"> if-else structures can contain many blocks of code. How many of those blocks of code might be executed?</w:t>
      </w:r>
    </w:p>
    <w:p w14:paraId="525D26E1" w14:textId="1899B33C" w:rsidR="000110AB" w:rsidRPr="000110AB" w:rsidRDefault="000110AB" w:rsidP="00890BF3">
      <w:pPr>
        <w:pStyle w:val="ActivityNumbers"/>
        <w:numPr>
          <w:ilvl w:val="0"/>
          <w:numId w:val="0"/>
        </w:numPr>
        <w:tabs>
          <w:tab w:val="left" w:pos="720"/>
          <w:tab w:val="left" w:pos="1440"/>
          <w:tab w:val="left" w:pos="3435"/>
        </w:tabs>
        <w:ind w:left="720"/>
        <w:rPr>
          <w:rFonts w:ascii="Georgia" w:hAnsi="Georgia"/>
          <w:b/>
          <w:color w:val="00B0F0"/>
        </w:rPr>
      </w:pPr>
      <w:r w:rsidRPr="000110AB">
        <w:rPr>
          <w:rFonts w:ascii="Georgia" w:hAnsi="Georgia"/>
          <w:b/>
          <w:color w:val="00B0F0"/>
        </w:rPr>
        <w:tab/>
        <w:t>_</w:t>
      </w:r>
      <w:proofErr w:type="gramStart"/>
      <w:r w:rsidR="00890BF3">
        <w:rPr>
          <w:rFonts w:ascii="Georgia" w:hAnsi="Georgia"/>
          <w:b/>
          <w:color w:val="00B0F0"/>
        </w:rPr>
        <w:t>However</w:t>
      </w:r>
      <w:proofErr w:type="gramEnd"/>
      <w:r w:rsidR="00890BF3">
        <w:rPr>
          <w:rFonts w:ascii="Georgia" w:hAnsi="Georgia"/>
          <w:b/>
          <w:color w:val="00B0F0"/>
        </w:rPr>
        <w:t xml:space="preserve"> many you need to cover every possible outcome in a program</w:t>
      </w:r>
    </w:p>
    <w:p w14:paraId="237C6A7B" w14:textId="77777777" w:rsidR="006D7192" w:rsidRDefault="006D7192" w:rsidP="00432C1E">
      <w:pPr>
        <w:pStyle w:val="ActivityNumbers"/>
        <w:numPr>
          <w:ilvl w:val="0"/>
          <w:numId w:val="0"/>
        </w:numPr>
        <w:spacing w:after="0"/>
        <w:rPr>
          <w:rFonts w:ascii="Georgia" w:hAnsi="Georgia"/>
          <w:color w:val="FF0000"/>
        </w:rPr>
      </w:pPr>
    </w:p>
    <w:p w14:paraId="237C6A7C" w14:textId="77777777" w:rsidR="00432C1E" w:rsidRDefault="00432C1E" w:rsidP="00432C1E">
      <w:pPr>
        <w:pStyle w:val="ActivityNumbers"/>
        <w:numPr>
          <w:ilvl w:val="0"/>
          <w:numId w:val="0"/>
        </w:numPr>
        <w:spacing w:after="0"/>
        <w:rPr>
          <w:rFonts w:ascii="Georgia" w:hAnsi="Georgia"/>
          <w:color w:val="FF0000"/>
        </w:rPr>
      </w:pPr>
    </w:p>
    <w:p w14:paraId="237C6A7D" w14:textId="77777777" w:rsidR="00432C1E" w:rsidRDefault="00432C1E" w:rsidP="00432C1E">
      <w:pPr>
        <w:pStyle w:val="ActivityNumbers"/>
        <w:numPr>
          <w:ilvl w:val="0"/>
          <w:numId w:val="0"/>
        </w:numPr>
        <w:spacing w:after="0"/>
        <w:rPr>
          <w:rFonts w:ascii="Georgia" w:hAnsi="Georgia"/>
          <w:color w:val="FF0000"/>
        </w:rPr>
      </w:pPr>
    </w:p>
    <w:p w14:paraId="237C6A7E" w14:textId="77777777" w:rsidR="00432C1E" w:rsidRPr="00226CD2" w:rsidRDefault="00432C1E" w:rsidP="00432C1E">
      <w:pPr>
        <w:pStyle w:val="ActivityNumbers"/>
        <w:numPr>
          <w:ilvl w:val="0"/>
          <w:numId w:val="0"/>
        </w:numPr>
        <w:spacing w:after="0"/>
        <w:rPr>
          <w:rFonts w:ascii="Georgia" w:hAnsi="Georgia"/>
          <w:color w:val="FF0000"/>
        </w:rPr>
      </w:pPr>
    </w:p>
    <w:p w14:paraId="237C6A7F" w14:textId="77777777" w:rsidR="00E759C0" w:rsidRPr="000110AB" w:rsidRDefault="00E759C0" w:rsidP="00226CD2">
      <w:pPr>
        <w:pStyle w:val="ActivityNumbers"/>
        <w:numPr>
          <w:ilvl w:val="0"/>
          <w:numId w:val="24"/>
        </w:numPr>
        <w:spacing w:after="0"/>
        <w:rPr>
          <w:rFonts w:ascii="Georgia" w:hAnsi="Georgia"/>
          <w:color w:val="00B050"/>
        </w:rPr>
      </w:pPr>
      <w:r w:rsidRPr="000110AB">
        <w:rPr>
          <w:rFonts w:ascii="Georgia" w:hAnsi="Georgia"/>
          <w:color w:val="00B050"/>
        </w:rPr>
        <w:t xml:space="preserve">What does a test </w:t>
      </w:r>
      <w:r w:rsidR="006D7192" w:rsidRPr="000110AB">
        <w:rPr>
          <w:rFonts w:ascii="Georgia" w:hAnsi="Georgia"/>
          <w:color w:val="00B050"/>
        </w:rPr>
        <w:t>suite</w:t>
      </w:r>
      <w:r w:rsidRPr="000110AB">
        <w:rPr>
          <w:rFonts w:ascii="Georgia" w:hAnsi="Georgia"/>
          <w:color w:val="00B050"/>
        </w:rPr>
        <w:t xml:space="preserve"> do, and why do you think programmers often write test </w:t>
      </w:r>
      <w:r w:rsidR="006D7192" w:rsidRPr="000110AB">
        <w:rPr>
          <w:rFonts w:ascii="Georgia" w:hAnsi="Georgia"/>
          <w:color w:val="00B050"/>
        </w:rPr>
        <w:t>suites</w:t>
      </w:r>
      <w:r w:rsidRPr="000110AB">
        <w:rPr>
          <w:rFonts w:ascii="Georgia" w:hAnsi="Georgia"/>
          <w:color w:val="00B050"/>
        </w:rPr>
        <w:t xml:space="preserve"> first</w:t>
      </w:r>
      <w:r w:rsidR="00B63256" w:rsidRPr="000110AB">
        <w:rPr>
          <w:rFonts w:ascii="Georgia" w:hAnsi="Georgia"/>
          <w:color w:val="00B050"/>
        </w:rPr>
        <w:t>, before they've even written the functions that will be tested</w:t>
      </w:r>
      <w:r w:rsidRPr="000110AB">
        <w:rPr>
          <w:rFonts w:ascii="Georgia" w:hAnsi="Georgia"/>
          <w:color w:val="00B050"/>
        </w:rPr>
        <w:t>?</w:t>
      </w:r>
    </w:p>
    <w:p w14:paraId="6B867F3A" w14:textId="6012F6FE" w:rsidR="000110AB" w:rsidRPr="000110AB" w:rsidRDefault="000110AB" w:rsidP="000110AB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0110AB">
        <w:rPr>
          <w:rFonts w:ascii="Georgia" w:hAnsi="Georgia"/>
          <w:b/>
          <w:color w:val="00B0F0"/>
        </w:rPr>
        <w:tab/>
        <w:t>_</w:t>
      </w:r>
      <w:r w:rsidR="00C722FE">
        <w:rPr>
          <w:rFonts w:ascii="Georgia" w:hAnsi="Georgia"/>
          <w:b/>
          <w:color w:val="00B0F0"/>
        </w:rPr>
        <w:t xml:space="preserve">It helps programmers make sure that the code is working and lets them </w:t>
      </w:r>
      <w:proofErr w:type="spellStart"/>
      <w:r w:rsidR="00C722FE">
        <w:rPr>
          <w:rFonts w:ascii="Georgia" w:hAnsi="Georgia"/>
          <w:b/>
          <w:color w:val="00B0F0"/>
        </w:rPr>
        <w:t>seeeeeeee</w:t>
      </w:r>
      <w:bookmarkStart w:id="0" w:name="_GoBack"/>
      <w:bookmarkEnd w:id="0"/>
      <w:proofErr w:type="spellEnd"/>
    </w:p>
    <w:p w14:paraId="237C6A80" w14:textId="77777777" w:rsidR="00C554BD" w:rsidRPr="000C73FA" w:rsidRDefault="00C554BD" w:rsidP="00432C1E">
      <w:pPr>
        <w:pStyle w:val="ActivityNumbers"/>
        <w:numPr>
          <w:ilvl w:val="0"/>
          <w:numId w:val="0"/>
        </w:numPr>
        <w:rPr>
          <w:rFonts w:ascii="Georgia" w:hAnsi="Georgia"/>
        </w:rPr>
      </w:pPr>
    </w:p>
    <w:sectPr w:rsidR="00C554BD" w:rsidRPr="000C73FA" w:rsidSect="002B61BA">
      <w:headerReference w:type="even" r:id="rId11"/>
      <w:footerReference w:type="default" r:id="rId12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CDAA2" w14:textId="77777777" w:rsidR="00FF284E" w:rsidRDefault="00FF284E">
      <w:r>
        <w:separator/>
      </w:r>
    </w:p>
    <w:p w14:paraId="4A7C21D6" w14:textId="77777777" w:rsidR="00FF284E" w:rsidRDefault="00FF284E"/>
    <w:p w14:paraId="172AF64C" w14:textId="77777777" w:rsidR="00FF284E" w:rsidRDefault="00FF284E"/>
  </w:endnote>
  <w:endnote w:type="continuationSeparator" w:id="0">
    <w:p w14:paraId="78BBDCDA" w14:textId="77777777" w:rsidR="00FF284E" w:rsidRDefault="00FF284E">
      <w:r>
        <w:continuationSeparator/>
      </w:r>
    </w:p>
    <w:p w14:paraId="5A14839E" w14:textId="77777777" w:rsidR="00FF284E" w:rsidRDefault="00FF284E"/>
    <w:p w14:paraId="600A17F1" w14:textId="77777777" w:rsidR="00FF284E" w:rsidRDefault="00FF284E"/>
  </w:endnote>
  <w:endnote w:type="continuationNotice" w:id="1">
    <w:p w14:paraId="478194F4" w14:textId="77777777" w:rsidR="00FF284E" w:rsidRDefault="00FF28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C6A98" w14:textId="77777777" w:rsidR="00A51EF2" w:rsidRPr="000E19AB" w:rsidRDefault="00A51EF2" w:rsidP="000E19AB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0E19AB">
      <w:rPr>
        <w:rFonts w:ascii="Georgia" w:hAnsi="Georgia" w:cs="Arial"/>
        <w:szCs w:val="20"/>
      </w:rPr>
      <w:t>© 2014 Project Lead The Way, Inc.</w:t>
    </w:r>
  </w:p>
  <w:p w14:paraId="237C6A99" w14:textId="77777777" w:rsidR="00A51EF2" w:rsidRPr="000E19AB" w:rsidRDefault="00A51EF2" w:rsidP="00D15A24">
    <w:pPr>
      <w:pStyle w:val="Footer"/>
      <w:tabs>
        <w:tab w:val="right" w:pos="9360"/>
      </w:tabs>
      <w:jc w:val="left"/>
      <w:rPr>
        <w:rFonts w:ascii="Georgia" w:hAnsi="Georgia"/>
      </w:rPr>
    </w:pPr>
    <w:r w:rsidRPr="000E19AB">
      <w:rPr>
        <w:rFonts w:ascii="Georgia" w:hAnsi="Georgia" w:cs="Arial"/>
        <w:i/>
        <w:szCs w:val="20"/>
      </w:rPr>
      <w:tab/>
    </w:r>
    <w:r w:rsidRPr="000E19AB">
      <w:rPr>
        <w:rFonts w:ascii="Georgia" w:hAnsi="Georgia" w:cs="Arial"/>
        <w:szCs w:val="20"/>
      </w:rPr>
      <w:t>Computer Science and Software Engineering</w:t>
    </w:r>
    <w:r w:rsidRPr="000E19AB">
      <w:rPr>
        <w:rFonts w:ascii="Georgia" w:hAnsi="Georgia"/>
      </w:rPr>
      <w:t xml:space="preserve"> </w:t>
    </w:r>
    <w:r w:rsidRPr="000E19AB">
      <w:rPr>
        <w:rFonts w:ascii="Georgia" w:hAnsi="Georgia" w:cs="Arial"/>
        <w:szCs w:val="20"/>
      </w:rPr>
      <w:t>Activity 1.3.4 Nested Branching and Input –</w:t>
    </w:r>
    <w:r w:rsidRPr="000E19AB">
      <w:rPr>
        <w:rFonts w:ascii="Georgia" w:hAnsi="Georgia"/>
      </w:rPr>
      <w:t xml:space="preserve"> Page </w:t>
    </w:r>
    <w:r w:rsidRPr="000E19AB">
      <w:rPr>
        <w:rFonts w:ascii="Georgia" w:hAnsi="Georgia"/>
      </w:rPr>
      <w:fldChar w:fldCharType="begin"/>
    </w:r>
    <w:r w:rsidRPr="000E19AB">
      <w:rPr>
        <w:rFonts w:ascii="Georgia" w:hAnsi="Georgia"/>
      </w:rPr>
      <w:instrText xml:space="preserve"> PAGE </w:instrText>
    </w:r>
    <w:r w:rsidRPr="000E19AB">
      <w:rPr>
        <w:rFonts w:ascii="Georgia" w:hAnsi="Georgia"/>
      </w:rPr>
      <w:fldChar w:fldCharType="separate"/>
    </w:r>
    <w:r w:rsidR="00A80B69">
      <w:rPr>
        <w:rFonts w:ascii="Georgia" w:hAnsi="Georgia"/>
        <w:noProof/>
      </w:rPr>
      <w:t>2</w:t>
    </w:r>
    <w:r w:rsidRPr="000E19AB">
      <w:rPr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43CA8" w14:textId="77777777" w:rsidR="00FF284E" w:rsidRDefault="00FF284E">
      <w:r>
        <w:separator/>
      </w:r>
    </w:p>
    <w:p w14:paraId="0F180287" w14:textId="77777777" w:rsidR="00FF284E" w:rsidRDefault="00FF284E"/>
    <w:p w14:paraId="2725B482" w14:textId="77777777" w:rsidR="00FF284E" w:rsidRDefault="00FF284E"/>
  </w:footnote>
  <w:footnote w:type="continuationSeparator" w:id="0">
    <w:p w14:paraId="200D3CCF" w14:textId="77777777" w:rsidR="00FF284E" w:rsidRDefault="00FF284E">
      <w:r>
        <w:continuationSeparator/>
      </w:r>
    </w:p>
    <w:p w14:paraId="36E28EB7" w14:textId="77777777" w:rsidR="00FF284E" w:rsidRDefault="00FF284E"/>
    <w:p w14:paraId="2C89E131" w14:textId="77777777" w:rsidR="00FF284E" w:rsidRDefault="00FF284E"/>
  </w:footnote>
  <w:footnote w:type="continuationNotice" w:id="1">
    <w:p w14:paraId="10C9F627" w14:textId="77777777" w:rsidR="00FF284E" w:rsidRDefault="00FF28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C6A95" w14:textId="77777777" w:rsidR="00A51EF2" w:rsidRDefault="00A51EF2"/>
  <w:p w14:paraId="237C6A96" w14:textId="77777777" w:rsidR="00A51EF2" w:rsidRDefault="00A51EF2"/>
  <w:p w14:paraId="237C6A97" w14:textId="77777777" w:rsidR="00A51EF2" w:rsidRDefault="00A51E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DC6C52"/>
    <w:multiLevelType w:val="hybridMultilevel"/>
    <w:tmpl w:val="5EE29B5E"/>
    <w:lvl w:ilvl="0" w:tplc="36B07DA4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2382957"/>
    <w:multiLevelType w:val="hybridMultilevel"/>
    <w:tmpl w:val="32928508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F2AC5"/>
    <w:multiLevelType w:val="hybridMultilevel"/>
    <w:tmpl w:val="32928508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4497A"/>
    <w:multiLevelType w:val="hybridMultilevel"/>
    <w:tmpl w:val="457872A0"/>
    <w:lvl w:ilvl="0" w:tplc="E126FDFA">
      <w:start w:val="2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1DAA2959"/>
    <w:multiLevelType w:val="hybridMultilevel"/>
    <w:tmpl w:val="9B2A4B8E"/>
    <w:lvl w:ilvl="0" w:tplc="1FEAC65E">
      <w:start w:val="1"/>
      <w:numFmt w:val="decimal"/>
      <w:lvlText w:val="%1."/>
      <w:lvlJc w:val="left"/>
      <w:pPr>
        <w:ind w:left="810" w:hanging="360"/>
      </w:pPr>
      <w:rPr>
        <w:rFonts w:ascii="Georgia" w:hAnsi="Georgia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2513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36C2EAC"/>
    <w:multiLevelType w:val="hybridMultilevel"/>
    <w:tmpl w:val="764EEE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A0F2E"/>
    <w:multiLevelType w:val="hybridMultilevel"/>
    <w:tmpl w:val="11BCDC72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23" w15:restartNumberingAfterBreak="0">
    <w:nsid w:val="3DF6501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EE0241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B3762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94740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075627"/>
    <w:multiLevelType w:val="hybridMultilevel"/>
    <w:tmpl w:val="1BF84C1E"/>
    <w:lvl w:ilvl="0" w:tplc="DDAC9F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F0937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3D442E"/>
    <w:multiLevelType w:val="hybridMultilevel"/>
    <w:tmpl w:val="09D8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171AE"/>
    <w:multiLevelType w:val="hybridMultilevel"/>
    <w:tmpl w:val="BC7A08A8"/>
    <w:lvl w:ilvl="0" w:tplc="B030B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7A144C"/>
    <w:multiLevelType w:val="hybridMultilevel"/>
    <w:tmpl w:val="4FEEB3F0"/>
    <w:lvl w:ilvl="0" w:tplc="65C6E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E371CC"/>
    <w:multiLevelType w:val="hybridMultilevel"/>
    <w:tmpl w:val="11485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7275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D06ED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459C2"/>
    <w:multiLevelType w:val="hybridMultilevel"/>
    <w:tmpl w:val="436AAC8A"/>
    <w:lvl w:ilvl="0" w:tplc="D1BCC0EA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41"/>
  </w:num>
  <w:num w:numId="5">
    <w:abstractNumId w:val="20"/>
  </w:num>
  <w:num w:numId="6">
    <w:abstractNumId w:val="25"/>
  </w:num>
  <w:num w:numId="7">
    <w:abstractNumId w:val="30"/>
  </w:num>
  <w:num w:numId="8">
    <w:abstractNumId w:val="12"/>
  </w:num>
  <w:num w:numId="9">
    <w:abstractNumId w:val="36"/>
  </w:num>
  <w:num w:numId="10">
    <w:abstractNumId w:val="39"/>
  </w:num>
  <w:num w:numId="11">
    <w:abstractNumId w:val="33"/>
    <w:lvlOverride w:ilvl="0">
      <w:startOverride w:val="1"/>
    </w:lvlOverride>
  </w:num>
  <w:num w:numId="12">
    <w:abstractNumId w:val="33"/>
  </w:num>
  <w:num w:numId="13">
    <w:abstractNumId w:val="21"/>
  </w:num>
  <w:num w:numId="14">
    <w:abstractNumId w:val="19"/>
  </w:num>
  <w:num w:numId="15">
    <w:abstractNumId w:val="16"/>
  </w:num>
  <w:num w:numId="16">
    <w:abstractNumId w:val="2"/>
  </w:num>
  <w:num w:numId="17">
    <w:abstractNumId w:val="18"/>
  </w:num>
  <w:num w:numId="18">
    <w:abstractNumId w:val="0"/>
  </w:num>
  <w:num w:numId="19">
    <w:abstractNumId w:val="14"/>
  </w:num>
  <w:num w:numId="20">
    <w:abstractNumId w:val="1"/>
  </w:num>
  <w:num w:numId="21">
    <w:abstractNumId w:val="3"/>
  </w:num>
  <w:num w:numId="22">
    <w:abstractNumId w:val="31"/>
  </w:num>
  <w:num w:numId="23">
    <w:abstractNumId w:val="9"/>
  </w:num>
  <w:num w:numId="24">
    <w:abstractNumId w:val="33"/>
    <w:lvlOverride w:ilvl="0">
      <w:startOverride w:val="1"/>
    </w:lvlOverride>
  </w:num>
  <w:num w:numId="25">
    <w:abstractNumId w:val="10"/>
  </w:num>
  <w:num w:numId="26">
    <w:abstractNumId w:val="40"/>
  </w:num>
  <w:num w:numId="27">
    <w:abstractNumId w:val="24"/>
  </w:num>
  <w:num w:numId="28">
    <w:abstractNumId w:val="8"/>
  </w:num>
  <w:num w:numId="29">
    <w:abstractNumId w:val="5"/>
  </w:num>
  <w:num w:numId="30">
    <w:abstractNumId w:val="6"/>
  </w:num>
  <w:num w:numId="31">
    <w:abstractNumId w:val="7"/>
  </w:num>
  <w:num w:numId="32">
    <w:abstractNumId w:val="13"/>
  </w:num>
  <w:num w:numId="33">
    <w:abstractNumId w:val="22"/>
  </w:num>
  <w:num w:numId="34">
    <w:abstractNumId w:val="23"/>
  </w:num>
  <w:num w:numId="35">
    <w:abstractNumId w:val="32"/>
  </w:num>
  <w:num w:numId="36">
    <w:abstractNumId w:val="34"/>
  </w:num>
  <w:num w:numId="37">
    <w:abstractNumId w:val="42"/>
  </w:num>
  <w:num w:numId="38">
    <w:abstractNumId w:val="28"/>
  </w:num>
  <w:num w:numId="39">
    <w:abstractNumId w:val="26"/>
  </w:num>
  <w:num w:numId="40">
    <w:abstractNumId w:val="27"/>
  </w:num>
  <w:num w:numId="41">
    <w:abstractNumId w:val="44"/>
  </w:num>
  <w:num w:numId="42">
    <w:abstractNumId w:val="43"/>
  </w:num>
  <w:num w:numId="43">
    <w:abstractNumId w:val="38"/>
  </w:num>
  <w:num w:numId="44">
    <w:abstractNumId w:val="29"/>
  </w:num>
  <w:num w:numId="45">
    <w:abstractNumId w:val="11"/>
  </w:num>
  <w:num w:numId="46">
    <w:abstractNumId w:val="35"/>
  </w:num>
  <w:num w:numId="47">
    <w:abstractNumId w:val="37"/>
  </w:num>
  <w:num w:numId="48">
    <w:abstractNumId w:val="33"/>
    <w:lvlOverride w:ilvl="0">
      <w:startOverride w:val="1"/>
    </w:lvlOverride>
  </w:num>
  <w:num w:numId="49">
    <w:abstractNumId w:val="33"/>
    <w:lvlOverride w:ilvl="0">
      <w:startOverride w:val="1"/>
    </w:lvlOverride>
  </w:num>
  <w:num w:numId="50">
    <w:abstractNumId w:val="33"/>
    <w:lvlOverride w:ilvl="0">
      <w:startOverride w:val="1"/>
    </w:lvlOverride>
  </w:num>
  <w:num w:numId="51">
    <w:abstractNumId w:val="33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8E"/>
    <w:rsid w:val="000047FF"/>
    <w:rsid w:val="00004F4D"/>
    <w:rsid w:val="000110AB"/>
    <w:rsid w:val="00012BB7"/>
    <w:rsid w:val="00013B6D"/>
    <w:rsid w:val="00016219"/>
    <w:rsid w:val="00017067"/>
    <w:rsid w:val="00020E8C"/>
    <w:rsid w:val="00022220"/>
    <w:rsid w:val="000241E5"/>
    <w:rsid w:val="00025ADD"/>
    <w:rsid w:val="0002720C"/>
    <w:rsid w:val="00027CFF"/>
    <w:rsid w:val="00032537"/>
    <w:rsid w:val="000346D2"/>
    <w:rsid w:val="00041361"/>
    <w:rsid w:val="00041463"/>
    <w:rsid w:val="000473C7"/>
    <w:rsid w:val="00054914"/>
    <w:rsid w:val="0005519E"/>
    <w:rsid w:val="0005551D"/>
    <w:rsid w:val="0005556B"/>
    <w:rsid w:val="000578AA"/>
    <w:rsid w:val="00060A02"/>
    <w:rsid w:val="00061678"/>
    <w:rsid w:val="00062AC7"/>
    <w:rsid w:val="00064075"/>
    <w:rsid w:val="00064343"/>
    <w:rsid w:val="00073F32"/>
    <w:rsid w:val="000751C8"/>
    <w:rsid w:val="00076AF7"/>
    <w:rsid w:val="00081381"/>
    <w:rsid w:val="0008259A"/>
    <w:rsid w:val="00084980"/>
    <w:rsid w:val="0008509F"/>
    <w:rsid w:val="0009713B"/>
    <w:rsid w:val="000A1448"/>
    <w:rsid w:val="000A1F65"/>
    <w:rsid w:val="000A7A3B"/>
    <w:rsid w:val="000B1187"/>
    <w:rsid w:val="000B1A21"/>
    <w:rsid w:val="000B25F1"/>
    <w:rsid w:val="000B42E2"/>
    <w:rsid w:val="000B7056"/>
    <w:rsid w:val="000C0A27"/>
    <w:rsid w:val="000C12A9"/>
    <w:rsid w:val="000C235D"/>
    <w:rsid w:val="000C2CBF"/>
    <w:rsid w:val="000C52AD"/>
    <w:rsid w:val="000C66C6"/>
    <w:rsid w:val="000C73FA"/>
    <w:rsid w:val="000C7A23"/>
    <w:rsid w:val="000D0B83"/>
    <w:rsid w:val="000D132A"/>
    <w:rsid w:val="000D14A0"/>
    <w:rsid w:val="000D2024"/>
    <w:rsid w:val="000D4361"/>
    <w:rsid w:val="000D6777"/>
    <w:rsid w:val="000E07D7"/>
    <w:rsid w:val="000E1797"/>
    <w:rsid w:val="000E19AB"/>
    <w:rsid w:val="000E2ECF"/>
    <w:rsid w:val="000E5E5D"/>
    <w:rsid w:val="000F103B"/>
    <w:rsid w:val="000F5759"/>
    <w:rsid w:val="00103283"/>
    <w:rsid w:val="0010373C"/>
    <w:rsid w:val="001046B4"/>
    <w:rsid w:val="00111183"/>
    <w:rsid w:val="0011146A"/>
    <w:rsid w:val="00111E80"/>
    <w:rsid w:val="00114AB3"/>
    <w:rsid w:val="00115DAC"/>
    <w:rsid w:val="00116680"/>
    <w:rsid w:val="00117A5E"/>
    <w:rsid w:val="0012407A"/>
    <w:rsid w:val="00135B4D"/>
    <w:rsid w:val="00136942"/>
    <w:rsid w:val="001426DE"/>
    <w:rsid w:val="00144E74"/>
    <w:rsid w:val="001478A7"/>
    <w:rsid w:val="00156B8D"/>
    <w:rsid w:val="00171FBD"/>
    <w:rsid w:val="001747DD"/>
    <w:rsid w:val="00174F53"/>
    <w:rsid w:val="00175BF5"/>
    <w:rsid w:val="001766E7"/>
    <w:rsid w:val="00177309"/>
    <w:rsid w:val="00182E49"/>
    <w:rsid w:val="00187FDE"/>
    <w:rsid w:val="00195894"/>
    <w:rsid w:val="001A0364"/>
    <w:rsid w:val="001A29B7"/>
    <w:rsid w:val="001A4CC8"/>
    <w:rsid w:val="001B444E"/>
    <w:rsid w:val="001C0A0D"/>
    <w:rsid w:val="001C3334"/>
    <w:rsid w:val="001C3D07"/>
    <w:rsid w:val="001D37AB"/>
    <w:rsid w:val="001E1081"/>
    <w:rsid w:val="001E6139"/>
    <w:rsid w:val="001E7E63"/>
    <w:rsid w:val="00200568"/>
    <w:rsid w:val="00201204"/>
    <w:rsid w:val="00202F9A"/>
    <w:rsid w:val="00203D31"/>
    <w:rsid w:val="00207076"/>
    <w:rsid w:val="00210C78"/>
    <w:rsid w:val="00211193"/>
    <w:rsid w:val="00211D36"/>
    <w:rsid w:val="002166B4"/>
    <w:rsid w:val="002202B6"/>
    <w:rsid w:val="00220371"/>
    <w:rsid w:val="00223F0E"/>
    <w:rsid w:val="00226CD2"/>
    <w:rsid w:val="00226F62"/>
    <w:rsid w:val="002275A4"/>
    <w:rsid w:val="00230900"/>
    <w:rsid w:val="00233481"/>
    <w:rsid w:val="00235158"/>
    <w:rsid w:val="00235321"/>
    <w:rsid w:val="002418B3"/>
    <w:rsid w:val="00242338"/>
    <w:rsid w:val="0025289C"/>
    <w:rsid w:val="00254EE4"/>
    <w:rsid w:val="00260363"/>
    <w:rsid w:val="00262C5C"/>
    <w:rsid w:val="002647D2"/>
    <w:rsid w:val="00266C3D"/>
    <w:rsid w:val="00274A27"/>
    <w:rsid w:val="00274CB6"/>
    <w:rsid w:val="002810CD"/>
    <w:rsid w:val="002827C5"/>
    <w:rsid w:val="0028590B"/>
    <w:rsid w:val="00287239"/>
    <w:rsid w:val="00287A5F"/>
    <w:rsid w:val="0029089C"/>
    <w:rsid w:val="00292C6A"/>
    <w:rsid w:val="00296331"/>
    <w:rsid w:val="00296CC6"/>
    <w:rsid w:val="002A01A1"/>
    <w:rsid w:val="002A641B"/>
    <w:rsid w:val="002B1088"/>
    <w:rsid w:val="002B35BD"/>
    <w:rsid w:val="002B3886"/>
    <w:rsid w:val="002B3F64"/>
    <w:rsid w:val="002B43CB"/>
    <w:rsid w:val="002B61BA"/>
    <w:rsid w:val="002C2199"/>
    <w:rsid w:val="002C46F9"/>
    <w:rsid w:val="002C57B7"/>
    <w:rsid w:val="002C728B"/>
    <w:rsid w:val="002D09C7"/>
    <w:rsid w:val="002D60DB"/>
    <w:rsid w:val="002E1923"/>
    <w:rsid w:val="002E3BFE"/>
    <w:rsid w:val="002E4503"/>
    <w:rsid w:val="002E6223"/>
    <w:rsid w:val="002E6CF9"/>
    <w:rsid w:val="002E7969"/>
    <w:rsid w:val="002F03C0"/>
    <w:rsid w:val="002F135F"/>
    <w:rsid w:val="002F1555"/>
    <w:rsid w:val="002F1D32"/>
    <w:rsid w:val="002F1D83"/>
    <w:rsid w:val="002F2B77"/>
    <w:rsid w:val="002F6119"/>
    <w:rsid w:val="00303858"/>
    <w:rsid w:val="0030418E"/>
    <w:rsid w:val="00310F05"/>
    <w:rsid w:val="0031550E"/>
    <w:rsid w:val="00315BDE"/>
    <w:rsid w:val="003178B8"/>
    <w:rsid w:val="00322E2E"/>
    <w:rsid w:val="00323A03"/>
    <w:rsid w:val="00323C88"/>
    <w:rsid w:val="003274A8"/>
    <w:rsid w:val="003276BC"/>
    <w:rsid w:val="0032772F"/>
    <w:rsid w:val="0033269F"/>
    <w:rsid w:val="0033324D"/>
    <w:rsid w:val="00334082"/>
    <w:rsid w:val="00334735"/>
    <w:rsid w:val="003439DA"/>
    <w:rsid w:val="00346000"/>
    <w:rsid w:val="003509F9"/>
    <w:rsid w:val="00351F0E"/>
    <w:rsid w:val="00360CC6"/>
    <w:rsid w:val="003628C2"/>
    <w:rsid w:val="003648EC"/>
    <w:rsid w:val="003732C8"/>
    <w:rsid w:val="00375B7D"/>
    <w:rsid w:val="0037600D"/>
    <w:rsid w:val="00381FB4"/>
    <w:rsid w:val="0039094C"/>
    <w:rsid w:val="00391385"/>
    <w:rsid w:val="003A1A5A"/>
    <w:rsid w:val="003A282F"/>
    <w:rsid w:val="003A5F35"/>
    <w:rsid w:val="003B40A1"/>
    <w:rsid w:val="003B639A"/>
    <w:rsid w:val="003B7822"/>
    <w:rsid w:val="003C0CD7"/>
    <w:rsid w:val="003C68BF"/>
    <w:rsid w:val="003D02DC"/>
    <w:rsid w:val="003D1B73"/>
    <w:rsid w:val="003D4FDA"/>
    <w:rsid w:val="003D5DC9"/>
    <w:rsid w:val="003D65F0"/>
    <w:rsid w:val="003E0550"/>
    <w:rsid w:val="003E12CE"/>
    <w:rsid w:val="003E2D0E"/>
    <w:rsid w:val="003E4167"/>
    <w:rsid w:val="003E4A00"/>
    <w:rsid w:val="003E5747"/>
    <w:rsid w:val="003E7497"/>
    <w:rsid w:val="003E7C5F"/>
    <w:rsid w:val="003F00C4"/>
    <w:rsid w:val="003F115D"/>
    <w:rsid w:val="003F189C"/>
    <w:rsid w:val="003F2AA5"/>
    <w:rsid w:val="00402DC6"/>
    <w:rsid w:val="00411A74"/>
    <w:rsid w:val="004140CC"/>
    <w:rsid w:val="004141A4"/>
    <w:rsid w:val="004201BE"/>
    <w:rsid w:val="0042092D"/>
    <w:rsid w:val="00422DD8"/>
    <w:rsid w:val="004230CD"/>
    <w:rsid w:val="0042320F"/>
    <w:rsid w:val="004242BB"/>
    <w:rsid w:val="004262B6"/>
    <w:rsid w:val="00426CC6"/>
    <w:rsid w:val="00432956"/>
    <w:rsid w:val="00432C1E"/>
    <w:rsid w:val="00441BEF"/>
    <w:rsid w:val="0044499C"/>
    <w:rsid w:val="0045332E"/>
    <w:rsid w:val="00455471"/>
    <w:rsid w:val="004556A4"/>
    <w:rsid w:val="00460AA0"/>
    <w:rsid w:val="00465DA7"/>
    <w:rsid w:val="00467899"/>
    <w:rsid w:val="00473FB5"/>
    <w:rsid w:val="0047451B"/>
    <w:rsid w:val="004749C8"/>
    <w:rsid w:val="00476815"/>
    <w:rsid w:val="00481EDD"/>
    <w:rsid w:val="0048216D"/>
    <w:rsid w:val="00483AD5"/>
    <w:rsid w:val="00484AF1"/>
    <w:rsid w:val="00484DC7"/>
    <w:rsid w:val="00485B5D"/>
    <w:rsid w:val="004918DB"/>
    <w:rsid w:val="00492FE2"/>
    <w:rsid w:val="0049350B"/>
    <w:rsid w:val="00495578"/>
    <w:rsid w:val="004967A6"/>
    <w:rsid w:val="004A0764"/>
    <w:rsid w:val="004A6FB7"/>
    <w:rsid w:val="004B0430"/>
    <w:rsid w:val="004B5577"/>
    <w:rsid w:val="004B61BE"/>
    <w:rsid w:val="004C3063"/>
    <w:rsid w:val="004C3DF0"/>
    <w:rsid w:val="004D1626"/>
    <w:rsid w:val="004D2D30"/>
    <w:rsid w:val="004D323E"/>
    <w:rsid w:val="004D6A5B"/>
    <w:rsid w:val="004D7EB2"/>
    <w:rsid w:val="004E0904"/>
    <w:rsid w:val="004E1122"/>
    <w:rsid w:val="004E3879"/>
    <w:rsid w:val="004E3C9B"/>
    <w:rsid w:val="004E436D"/>
    <w:rsid w:val="004E799A"/>
    <w:rsid w:val="004E7CAC"/>
    <w:rsid w:val="004F174F"/>
    <w:rsid w:val="00502CE2"/>
    <w:rsid w:val="0050456A"/>
    <w:rsid w:val="005050C9"/>
    <w:rsid w:val="00512C61"/>
    <w:rsid w:val="00517687"/>
    <w:rsid w:val="0052403D"/>
    <w:rsid w:val="005256C9"/>
    <w:rsid w:val="00527F47"/>
    <w:rsid w:val="005301A9"/>
    <w:rsid w:val="00530CCA"/>
    <w:rsid w:val="00533BDC"/>
    <w:rsid w:val="00534526"/>
    <w:rsid w:val="00535922"/>
    <w:rsid w:val="00540B4F"/>
    <w:rsid w:val="00544EB2"/>
    <w:rsid w:val="00545542"/>
    <w:rsid w:val="00547E76"/>
    <w:rsid w:val="0055345F"/>
    <w:rsid w:val="00554C06"/>
    <w:rsid w:val="005603AC"/>
    <w:rsid w:val="005617FC"/>
    <w:rsid w:val="00564A43"/>
    <w:rsid w:val="00565DC0"/>
    <w:rsid w:val="00565DE1"/>
    <w:rsid w:val="005804A5"/>
    <w:rsid w:val="005819E8"/>
    <w:rsid w:val="0058262F"/>
    <w:rsid w:val="0058310F"/>
    <w:rsid w:val="00586768"/>
    <w:rsid w:val="005964A6"/>
    <w:rsid w:val="005A29CC"/>
    <w:rsid w:val="005A4219"/>
    <w:rsid w:val="005B15B0"/>
    <w:rsid w:val="005B16F8"/>
    <w:rsid w:val="005B3796"/>
    <w:rsid w:val="005B783C"/>
    <w:rsid w:val="005B7B1A"/>
    <w:rsid w:val="005C0061"/>
    <w:rsid w:val="005D012D"/>
    <w:rsid w:val="005D24C8"/>
    <w:rsid w:val="005D3457"/>
    <w:rsid w:val="005D4BAD"/>
    <w:rsid w:val="005D5165"/>
    <w:rsid w:val="005D5FB9"/>
    <w:rsid w:val="005D7BF8"/>
    <w:rsid w:val="005E5F01"/>
    <w:rsid w:val="005E7CCD"/>
    <w:rsid w:val="005F3005"/>
    <w:rsid w:val="005F457D"/>
    <w:rsid w:val="00601256"/>
    <w:rsid w:val="00601AAA"/>
    <w:rsid w:val="006064AE"/>
    <w:rsid w:val="0060702F"/>
    <w:rsid w:val="00613B3E"/>
    <w:rsid w:val="00616BAA"/>
    <w:rsid w:val="00620E7D"/>
    <w:rsid w:val="00620E98"/>
    <w:rsid w:val="00623FFB"/>
    <w:rsid w:val="006353D8"/>
    <w:rsid w:val="00637A11"/>
    <w:rsid w:val="00637BDB"/>
    <w:rsid w:val="00637DA8"/>
    <w:rsid w:val="0064201F"/>
    <w:rsid w:val="0064397C"/>
    <w:rsid w:val="00643AA9"/>
    <w:rsid w:val="006510F1"/>
    <w:rsid w:val="006543E9"/>
    <w:rsid w:val="00655B2D"/>
    <w:rsid w:val="00660A70"/>
    <w:rsid w:val="00661F29"/>
    <w:rsid w:val="0066226F"/>
    <w:rsid w:val="006647DE"/>
    <w:rsid w:val="006670BC"/>
    <w:rsid w:val="00671242"/>
    <w:rsid w:val="00671AEF"/>
    <w:rsid w:val="006774AF"/>
    <w:rsid w:val="006820C9"/>
    <w:rsid w:val="00683DB6"/>
    <w:rsid w:val="006850EC"/>
    <w:rsid w:val="00687E64"/>
    <w:rsid w:val="00690690"/>
    <w:rsid w:val="00690A5C"/>
    <w:rsid w:val="00690FE4"/>
    <w:rsid w:val="00693902"/>
    <w:rsid w:val="006966BD"/>
    <w:rsid w:val="00697ACB"/>
    <w:rsid w:val="00697ADB"/>
    <w:rsid w:val="006A354A"/>
    <w:rsid w:val="006A5FF5"/>
    <w:rsid w:val="006B36E9"/>
    <w:rsid w:val="006B668F"/>
    <w:rsid w:val="006B670B"/>
    <w:rsid w:val="006C000D"/>
    <w:rsid w:val="006D0B15"/>
    <w:rsid w:val="006D1C54"/>
    <w:rsid w:val="006D3D43"/>
    <w:rsid w:val="006D62D0"/>
    <w:rsid w:val="006D67D6"/>
    <w:rsid w:val="006D7192"/>
    <w:rsid w:val="006D72C1"/>
    <w:rsid w:val="006D7C09"/>
    <w:rsid w:val="006E1642"/>
    <w:rsid w:val="006E176D"/>
    <w:rsid w:val="006E18B4"/>
    <w:rsid w:val="006E2297"/>
    <w:rsid w:val="006E2ED2"/>
    <w:rsid w:val="006E3AC6"/>
    <w:rsid w:val="006E6B8B"/>
    <w:rsid w:val="006F1F0C"/>
    <w:rsid w:val="006F2336"/>
    <w:rsid w:val="006F3C44"/>
    <w:rsid w:val="006F3EFA"/>
    <w:rsid w:val="006F694E"/>
    <w:rsid w:val="007039B5"/>
    <w:rsid w:val="00704FF9"/>
    <w:rsid w:val="00705B3F"/>
    <w:rsid w:val="00705EC2"/>
    <w:rsid w:val="007119F4"/>
    <w:rsid w:val="00711E81"/>
    <w:rsid w:val="007148A2"/>
    <w:rsid w:val="00716165"/>
    <w:rsid w:val="0071630E"/>
    <w:rsid w:val="00722DF7"/>
    <w:rsid w:val="007274D1"/>
    <w:rsid w:val="00731444"/>
    <w:rsid w:val="00732401"/>
    <w:rsid w:val="00735475"/>
    <w:rsid w:val="00736299"/>
    <w:rsid w:val="00740925"/>
    <w:rsid w:val="007456D1"/>
    <w:rsid w:val="00745C4B"/>
    <w:rsid w:val="00747C1B"/>
    <w:rsid w:val="007511B0"/>
    <w:rsid w:val="00751C7F"/>
    <w:rsid w:val="00773559"/>
    <w:rsid w:val="00773CB5"/>
    <w:rsid w:val="0077697D"/>
    <w:rsid w:val="00777B0D"/>
    <w:rsid w:val="00780C32"/>
    <w:rsid w:val="007851B4"/>
    <w:rsid w:val="00792BDF"/>
    <w:rsid w:val="007931F8"/>
    <w:rsid w:val="00797367"/>
    <w:rsid w:val="00797B71"/>
    <w:rsid w:val="007A028E"/>
    <w:rsid w:val="007A03B4"/>
    <w:rsid w:val="007A099D"/>
    <w:rsid w:val="007A0DD7"/>
    <w:rsid w:val="007A3C7A"/>
    <w:rsid w:val="007A659C"/>
    <w:rsid w:val="007A7F04"/>
    <w:rsid w:val="007B7A55"/>
    <w:rsid w:val="007C1839"/>
    <w:rsid w:val="007D47C7"/>
    <w:rsid w:val="007D48A1"/>
    <w:rsid w:val="007D493D"/>
    <w:rsid w:val="007E22BD"/>
    <w:rsid w:val="007E58A2"/>
    <w:rsid w:val="007E6438"/>
    <w:rsid w:val="008005AD"/>
    <w:rsid w:val="008009C8"/>
    <w:rsid w:val="00802168"/>
    <w:rsid w:val="00802F62"/>
    <w:rsid w:val="008046F5"/>
    <w:rsid w:val="00807272"/>
    <w:rsid w:val="00811052"/>
    <w:rsid w:val="0081208C"/>
    <w:rsid w:val="00812E6F"/>
    <w:rsid w:val="008152E1"/>
    <w:rsid w:val="008157E6"/>
    <w:rsid w:val="008206FB"/>
    <w:rsid w:val="008247E2"/>
    <w:rsid w:val="00827D9E"/>
    <w:rsid w:val="008311D0"/>
    <w:rsid w:val="0083138D"/>
    <w:rsid w:val="00840B2B"/>
    <w:rsid w:val="00842405"/>
    <w:rsid w:val="00842B73"/>
    <w:rsid w:val="00850CA3"/>
    <w:rsid w:val="008535EF"/>
    <w:rsid w:val="008539FC"/>
    <w:rsid w:val="00856767"/>
    <w:rsid w:val="00860EAB"/>
    <w:rsid w:val="00863D16"/>
    <w:rsid w:val="00865C56"/>
    <w:rsid w:val="00866D6D"/>
    <w:rsid w:val="00866FEE"/>
    <w:rsid w:val="00872F88"/>
    <w:rsid w:val="00873581"/>
    <w:rsid w:val="008744E0"/>
    <w:rsid w:val="008749BE"/>
    <w:rsid w:val="00883E68"/>
    <w:rsid w:val="00885BB2"/>
    <w:rsid w:val="00890511"/>
    <w:rsid w:val="00890BF3"/>
    <w:rsid w:val="00891115"/>
    <w:rsid w:val="008929A9"/>
    <w:rsid w:val="00892B22"/>
    <w:rsid w:val="008933E1"/>
    <w:rsid w:val="00894BE0"/>
    <w:rsid w:val="008A088A"/>
    <w:rsid w:val="008A0A92"/>
    <w:rsid w:val="008B2C7F"/>
    <w:rsid w:val="008B629D"/>
    <w:rsid w:val="008B7007"/>
    <w:rsid w:val="008B7776"/>
    <w:rsid w:val="008B7A88"/>
    <w:rsid w:val="008C1702"/>
    <w:rsid w:val="008C1940"/>
    <w:rsid w:val="008C1BDE"/>
    <w:rsid w:val="008C264E"/>
    <w:rsid w:val="008C760D"/>
    <w:rsid w:val="008D39FA"/>
    <w:rsid w:val="008D4C23"/>
    <w:rsid w:val="008D5167"/>
    <w:rsid w:val="008E0743"/>
    <w:rsid w:val="008E0991"/>
    <w:rsid w:val="008E1E48"/>
    <w:rsid w:val="008E1EB2"/>
    <w:rsid w:val="008E4EF6"/>
    <w:rsid w:val="008E5EC5"/>
    <w:rsid w:val="00902AAA"/>
    <w:rsid w:val="00904FF4"/>
    <w:rsid w:val="00911734"/>
    <w:rsid w:val="009224D6"/>
    <w:rsid w:val="00924BFB"/>
    <w:rsid w:val="00925081"/>
    <w:rsid w:val="00927C14"/>
    <w:rsid w:val="009321F6"/>
    <w:rsid w:val="0093405E"/>
    <w:rsid w:val="009364F3"/>
    <w:rsid w:val="009370A4"/>
    <w:rsid w:val="0093765D"/>
    <w:rsid w:val="00946D8E"/>
    <w:rsid w:val="0095659D"/>
    <w:rsid w:val="0095686F"/>
    <w:rsid w:val="00960E3D"/>
    <w:rsid w:val="00965EA9"/>
    <w:rsid w:val="00967D84"/>
    <w:rsid w:val="00974E6E"/>
    <w:rsid w:val="009757A0"/>
    <w:rsid w:val="00977878"/>
    <w:rsid w:val="00984E94"/>
    <w:rsid w:val="009876FA"/>
    <w:rsid w:val="00992CE1"/>
    <w:rsid w:val="00995479"/>
    <w:rsid w:val="00995AC4"/>
    <w:rsid w:val="009A31EA"/>
    <w:rsid w:val="009A6161"/>
    <w:rsid w:val="009A6E1F"/>
    <w:rsid w:val="009B1634"/>
    <w:rsid w:val="009B6E9B"/>
    <w:rsid w:val="009C13B5"/>
    <w:rsid w:val="009D0760"/>
    <w:rsid w:val="009D510F"/>
    <w:rsid w:val="009E06FF"/>
    <w:rsid w:val="009E1D3F"/>
    <w:rsid w:val="009E3DFA"/>
    <w:rsid w:val="009E43D7"/>
    <w:rsid w:val="009E4666"/>
    <w:rsid w:val="009E56E3"/>
    <w:rsid w:val="009F1377"/>
    <w:rsid w:val="009F4F18"/>
    <w:rsid w:val="009F4F85"/>
    <w:rsid w:val="00A14D80"/>
    <w:rsid w:val="00A15A40"/>
    <w:rsid w:val="00A231E1"/>
    <w:rsid w:val="00A24038"/>
    <w:rsid w:val="00A253D1"/>
    <w:rsid w:val="00A25A9C"/>
    <w:rsid w:val="00A25FB2"/>
    <w:rsid w:val="00A2661F"/>
    <w:rsid w:val="00A27610"/>
    <w:rsid w:val="00A30523"/>
    <w:rsid w:val="00A3710A"/>
    <w:rsid w:val="00A37330"/>
    <w:rsid w:val="00A42F69"/>
    <w:rsid w:val="00A447E1"/>
    <w:rsid w:val="00A4768D"/>
    <w:rsid w:val="00A51EF2"/>
    <w:rsid w:val="00A52A89"/>
    <w:rsid w:val="00A54164"/>
    <w:rsid w:val="00A61CA8"/>
    <w:rsid w:val="00A61E2C"/>
    <w:rsid w:val="00A62D23"/>
    <w:rsid w:val="00A66F89"/>
    <w:rsid w:val="00A7260A"/>
    <w:rsid w:val="00A80B69"/>
    <w:rsid w:val="00A811D7"/>
    <w:rsid w:val="00A914B9"/>
    <w:rsid w:val="00A92E9A"/>
    <w:rsid w:val="00A932E7"/>
    <w:rsid w:val="00A97533"/>
    <w:rsid w:val="00AA102B"/>
    <w:rsid w:val="00AA1F56"/>
    <w:rsid w:val="00AA5307"/>
    <w:rsid w:val="00AA65AD"/>
    <w:rsid w:val="00AA74A3"/>
    <w:rsid w:val="00AB04AA"/>
    <w:rsid w:val="00AB4A26"/>
    <w:rsid w:val="00AC16DE"/>
    <w:rsid w:val="00AC7F17"/>
    <w:rsid w:val="00AD0140"/>
    <w:rsid w:val="00AD08D2"/>
    <w:rsid w:val="00AD2A57"/>
    <w:rsid w:val="00AD2CD4"/>
    <w:rsid w:val="00AD6344"/>
    <w:rsid w:val="00AD63A4"/>
    <w:rsid w:val="00AD6B2D"/>
    <w:rsid w:val="00AD7268"/>
    <w:rsid w:val="00AE3F54"/>
    <w:rsid w:val="00AE609F"/>
    <w:rsid w:val="00AE62FF"/>
    <w:rsid w:val="00AE65A2"/>
    <w:rsid w:val="00AF1C80"/>
    <w:rsid w:val="00AF2F72"/>
    <w:rsid w:val="00AF3F70"/>
    <w:rsid w:val="00B02C39"/>
    <w:rsid w:val="00B21738"/>
    <w:rsid w:val="00B23616"/>
    <w:rsid w:val="00B2563A"/>
    <w:rsid w:val="00B26D6F"/>
    <w:rsid w:val="00B3724D"/>
    <w:rsid w:val="00B37D96"/>
    <w:rsid w:val="00B408E6"/>
    <w:rsid w:val="00B46AFB"/>
    <w:rsid w:val="00B5536F"/>
    <w:rsid w:val="00B55BE9"/>
    <w:rsid w:val="00B5614F"/>
    <w:rsid w:val="00B56E74"/>
    <w:rsid w:val="00B575FE"/>
    <w:rsid w:val="00B57E32"/>
    <w:rsid w:val="00B631CA"/>
    <w:rsid w:val="00B63256"/>
    <w:rsid w:val="00B64B49"/>
    <w:rsid w:val="00B65425"/>
    <w:rsid w:val="00B666C5"/>
    <w:rsid w:val="00B67F33"/>
    <w:rsid w:val="00B71B27"/>
    <w:rsid w:val="00B7360C"/>
    <w:rsid w:val="00B75243"/>
    <w:rsid w:val="00B7552F"/>
    <w:rsid w:val="00B75BC2"/>
    <w:rsid w:val="00B76AE5"/>
    <w:rsid w:val="00B801E4"/>
    <w:rsid w:val="00B87295"/>
    <w:rsid w:val="00B90496"/>
    <w:rsid w:val="00B94130"/>
    <w:rsid w:val="00BA1765"/>
    <w:rsid w:val="00BA3D21"/>
    <w:rsid w:val="00BA5A20"/>
    <w:rsid w:val="00BB1188"/>
    <w:rsid w:val="00BB288E"/>
    <w:rsid w:val="00BB36C4"/>
    <w:rsid w:val="00BB46B7"/>
    <w:rsid w:val="00BB4902"/>
    <w:rsid w:val="00BB4A61"/>
    <w:rsid w:val="00BB7FD3"/>
    <w:rsid w:val="00BC2643"/>
    <w:rsid w:val="00BC2D6B"/>
    <w:rsid w:val="00BC5930"/>
    <w:rsid w:val="00BD3A88"/>
    <w:rsid w:val="00BD4643"/>
    <w:rsid w:val="00BD474A"/>
    <w:rsid w:val="00BD606F"/>
    <w:rsid w:val="00BE6ABF"/>
    <w:rsid w:val="00BE7634"/>
    <w:rsid w:val="00BF013D"/>
    <w:rsid w:val="00BF029A"/>
    <w:rsid w:val="00BF1750"/>
    <w:rsid w:val="00BF424B"/>
    <w:rsid w:val="00BF448E"/>
    <w:rsid w:val="00BF5710"/>
    <w:rsid w:val="00C0272A"/>
    <w:rsid w:val="00C04563"/>
    <w:rsid w:val="00C045A3"/>
    <w:rsid w:val="00C04743"/>
    <w:rsid w:val="00C048CB"/>
    <w:rsid w:val="00C11E4D"/>
    <w:rsid w:val="00C20943"/>
    <w:rsid w:val="00C239A3"/>
    <w:rsid w:val="00C37618"/>
    <w:rsid w:val="00C40284"/>
    <w:rsid w:val="00C4251F"/>
    <w:rsid w:val="00C44144"/>
    <w:rsid w:val="00C45C62"/>
    <w:rsid w:val="00C50A3A"/>
    <w:rsid w:val="00C554BD"/>
    <w:rsid w:val="00C61A29"/>
    <w:rsid w:val="00C664F4"/>
    <w:rsid w:val="00C67757"/>
    <w:rsid w:val="00C7032D"/>
    <w:rsid w:val="00C706F8"/>
    <w:rsid w:val="00C722FE"/>
    <w:rsid w:val="00C808D7"/>
    <w:rsid w:val="00C80B23"/>
    <w:rsid w:val="00C83578"/>
    <w:rsid w:val="00C8412F"/>
    <w:rsid w:val="00C85679"/>
    <w:rsid w:val="00C90184"/>
    <w:rsid w:val="00C92AD2"/>
    <w:rsid w:val="00C94007"/>
    <w:rsid w:val="00C965F1"/>
    <w:rsid w:val="00CA4512"/>
    <w:rsid w:val="00CA6DE9"/>
    <w:rsid w:val="00CA761D"/>
    <w:rsid w:val="00CB081C"/>
    <w:rsid w:val="00CB71BA"/>
    <w:rsid w:val="00CC17F5"/>
    <w:rsid w:val="00CC6572"/>
    <w:rsid w:val="00CD24C4"/>
    <w:rsid w:val="00CE2529"/>
    <w:rsid w:val="00CE39F6"/>
    <w:rsid w:val="00CE5101"/>
    <w:rsid w:val="00CF1B55"/>
    <w:rsid w:val="00CF4B59"/>
    <w:rsid w:val="00D03660"/>
    <w:rsid w:val="00D0425E"/>
    <w:rsid w:val="00D07799"/>
    <w:rsid w:val="00D15A24"/>
    <w:rsid w:val="00D22DD8"/>
    <w:rsid w:val="00D242BB"/>
    <w:rsid w:val="00D2491D"/>
    <w:rsid w:val="00D26F5D"/>
    <w:rsid w:val="00D305D0"/>
    <w:rsid w:val="00D320E5"/>
    <w:rsid w:val="00D3219E"/>
    <w:rsid w:val="00D365D1"/>
    <w:rsid w:val="00D36886"/>
    <w:rsid w:val="00D36FCA"/>
    <w:rsid w:val="00D50CED"/>
    <w:rsid w:val="00D5425D"/>
    <w:rsid w:val="00D568EF"/>
    <w:rsid w:val="00D6273A"/>
    <w:rsid w:val="00D655B6"/>
    <w:rsid w:val="00D72914"/>
    <w:rsid w:val="00D72D16"/>
    <w:rsid w:val="00D868AB"/>
    <w:rsid w:val="00D87ADD"/>
    <w:rsid w:val="00D916FC"/>
    <w:rsid w:val="00DA1E40"/>
    <w:rsid w:val="00DA3E09"/>
    <w:rsid w:val="00DA69B6"/>
    <w:rsid w:val="00DA7F5F"/>
    <w:rsid w:val="00DB0F3C"/>
    <w:rsid w:val="00DB17EE"/>
    <w:rsid w:val="00DB348C"/>
    <w:rsid w:val="00DB3AA1"/>
    <w:rsid w:val="00DB566C"/>
    <w:rsid w:val="00DB6405"/>
    <w:rsid w:val="00DB71F1"/>
    <w:rsid w:val="00DC00E0"/>
    <w:rsid w:val="00DC31C9"/>
    <w:rsid w:val="00DD5FE5"/>
    <w:rsid w:val="00DD6D7E"/>
    <w:rsid w:val="00DE19C9"/>
    <w:rsid w:val="00DE68BD"/>
    <w:rsid w:val="00DF7E4B"/>
    <w:rsid w:val="00E0302A"/>
    <w:rsid w:val="00E03922"/>
    <w:rsid w:val="00E1069C"/>
    <w:rsid w:val="00E11546"/>
    <w:rsid w:val="00E11CAF"/>
    <w:rsid w:val="00E156D7"/>
    <w:rsid w:val="00E2229D"/>
    <w:rsid w:val="00E225B6"/>
    <w:rsid w:val="00E23C92"/>
    <w:rsid w:val="00E23D6A"/>
    <w:rsid w:val="00E264D2"/>
    <w:rsid w:val="00E274EE"/>
    <w:rsid w:val="00E27F4D"/>
    <w:rsid w:val="00E312A5"/>
    <w:rsid w:val="00E31B5D"/>
    <w:rsid w:val="00E32F7D"/>
    <w:rsid w:val="00E33B8E"/>
    <w:rsid w:val="00E3588E"/>
    <w:rsid w:val="00E40B84"/>
    <w:rsid w:val="00E41D69"/>
    <w:rsid w:val="00E45A5B"/>
    <w:rsid w:val="00E531DF"/>
    <w:rsid w:val="00E54265"/>
    <w:rsid w:val="00E55341"/>
    <w:rsid w:val="00E56267"/>
    <w:rsid w:val="00E570EA"/>
    <w:rsid w:val="00E607FB"/>
    <w:rsid w:val="00E62309"/>
    <w:rsid w:val="00E62A9D"/>
    <w:rsid w:val="00E64971"/>
    <w:rsid w:val="00E649C0"/>
    <w:rsid w:val="00E65D39"/>
    <w:rsid w:val="00E70B4C"/>
    <w:rsid w:val="00E759C0"/>
    <w:rsid w:val="00E84A91"/>
    <w:rsid w:val="00E90871"/>
    <w:rsid w:val="00E91300"/>
    <w:rsid w:val="00E925D3"/>
    <w:rsid w:val="00E9295B"/>
    <w:rsid w:val="00E92A4C"/>
    <w:rsid w:val="00EA0A4C"/>
    <w:rsid w:val="00EA30D7"/>
    <w:rsid w:val="00EA4795"/>
    <w:rsid w:val="00EB2420"/>
    <w:rsid w:val="00EB355B"/>
    <w:rsid w:val="00EB51D4"/>
    <w:rsid w:val="00EB5754"/>
    <w:rsid w:val="00EB7E5A"/>
    <w:rsid w:val="00EC067D"/>
    <w:rsid w:val="00EC0941"/>
    <w:rsid w:val="00EC13D5"/>
    <w:rsid w:val="00EC1B95"/>
    <w:rsid w:val="00EC2AC2"/>
    <w:rsid w:val="00EC2F25"/>
    <w:rsid w:val="00EC3B39"/>
    <w:rsid w:val="00EC7974"/>
    <w:rsid w:val="00EC7D48"/>
    <w:rsid w:val="00ED0405"/>
    <w:rsid w:val="00ED76B1"/>
    <w:rsid w:val="00EE523E"/>
    <w:rsid w:val="00EE5268"/>
    <w:rsid w:val="00EE55BE"/>
    <w:rsid w:val="00EE6A4C"/>
    <w:rsid w:val="00EF12E3"/>
    <w:rsid w:val="00F00450"/>
    <w:rsid w:val="00F035FF"/>
    <w:rsid w:val="00F053D8"/>
    <w:rsid w:val="00F05D6C"/>
    <w:rsid w:val="00F062A6"/>
    <w:rsid w:val="00F100D5"/>
    <w:rsid w:val="00F127C9"/>
    <w:rsid w:val="00F1654B"/>
    <w:rsid w:val="00F20777"/>
    <w:rsid w:val="00F209AC"/>
    <w:rsid w:val="00F33F6E"/>
    <w:rsid w:val="00F341A3"/>
    <w:rsid w:val="00F41CA9"/>
    <w:rsid w:val="00F424B2"/>
    <w:rsid w:val="00F43A87"/>
    <w:rsid w:val="00F47154"/>
    <w:rsid w:val="00F47D81"/>
    <w:rsid w:val="00F50B7A"/>
    <w:rsid w:val="00F53AF2"/>
    <w:rsid w:val="00F60010"/>
    <w:rsid w:val="00F632B9"/>
    <w:rsid w:val="00F72286"/>
    <w:rsid w:val="00F762BB"/>
    <w:rsid w:val="00F7672E"/>
    <w:rsid w:val="00F80694"/>
    <w:rsid w:val="00F82E05"/>
    <w:rsid w:val="00F859EB"/>
    <w:rsid w:val="00F861AA"/>
    <w:rsid w:val="00F86870"/>
    <w:rsid w:val="00F9230B"/>
    <w:rsid w:val="00F93F41"/>
    <w:rsid w:val="00F95D0A"/>
    <w:rsid w:val="00FA7B9F"/>
    <w:rsid w:val="00FB1583"/>
    <w:rsid w:val="00FC7B14"/>
    <w:rsid w:val="00FD0F9D"/>
    <w:rsid w:val="00FD64B9"/>
    <w:rsid w:val="00FD6570"/>
    <w:rsid w:val="00FD790A"/>
    <w:rsid w:val="00FE1D3E"/>
    <w:rsid w:val="00FE23F4"/>
    <w:rsid w:val="00FE62AE"/>
    <w:rsid w:val="00FE7309"/>
    <w:rsid w:val="00FF27D3"/>
    <w:rsid w:val="00FF284E"/>
    <w:rsid w:val="00FF3EEF"/>
    <w:rsid w:val="00FF483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C697F"/>
  <w15:docId w15:val="{D14C2E71-4664-436B-842E-F2312D43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0F388-C20C-4D72-A7CB-441CAA57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14</TotalTime>
  <Pages>1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LEE OLIVER L</cp:lastModifiedBy>
  <cp:revision>5</cp:revision>
  <cp:lastPrinted>2009-02-20T18:00:00Z</cp:lastPrinted>
  <dcterms:created xsi:type="dcterms:W3CDTF">2020-02-03T16:45:00Z</dcterms:created>
  <dcterms:modified xsi:type="dcterms:W3CDTF">2020-02-04T16:07:00Z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